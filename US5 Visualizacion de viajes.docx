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618A5" w14:textId="77777777" w:rsidR="007E1466" w:rsidRPr="003A7DF4" w:rsidRDefault="003A7DF4">
      <w:pPr>
        <w:pStyle w:val="Ttulo"/>
        <w:jc w:val="right"/>
        <w:rPr>
          <w:lang w:val="es-US"/>
        </w:rPr>
      </w:pPr>
      <w:r w:rsidRPr="003A7DF4">
        <w:rPr>
          <w:lang w:val="es-US"/>
        </w:rPr>
        <w:t>Aplicación de viajes</w:t>
      </w:r>
    </w:p>
    <w:p w14:paraId="64CC41BD" w14:textId="77777777" w:rsidR="007E1466" w:rsidRPr="003A7DF4" w:rsidRDefault="00E753FE">
      <w:pPr>
        <w:pStyle w:val="Ttulo"/>
        <w:jc w:val="right"/>
        <w:rPr>
          <w:lang w:val="es-US"/>
        </w:rPr>
      </w:pPr>
      <w:r w:rsidRPr="003A7DF4">
        <w:rPr>
          <w:lang w:val="es-US"/>
        </w:rPr>
        <w:t>Visualización</w:t>
      </w:r>
      <w:r w:rsidR="003A7DF4" w:rsidRPr="003A7DF4">
        <w:rPr>
          <w:lang w:val="es-US"/>
        </w:rPr>
        <w:t xml:space="preserve"> de viajes</w:t>
      </w:r>
    </w:p>
    <w:p w14:paraId="0B02DAA9" w14:textId="77777777" w:rsidR="007E1466" w:rsidRPr="003A7DF4" w:rsidRDefault="007E1466">
      <w:pPr>
        <w:pStyle w:val="Ttulo"/>
        <w:jc w:val="right"/>
        <w:rPr>
          <w:lang w:val="es-US"/>
        </w:rPr>
      </w:pPr>
    </w:p>
    <w:p w14:paraId="078B478F" w14:textId="77777777" w:rsidR="007E1466" w:rsidRPr="003A7DF4" w:rsidRDefault="00183BFB">
      <w:pPr>
        <w:pStyle w:val="Ttulo"/>
        <w:jc w:val="right"/>
        <w:rPr>
          <w:sz w:val="28"/>
          <w:lang w:val="es-US"/>
        </w:rPr>
      </w:pPr>
      <w:r w:rsidRPr="003A7DF4">
        <w:rPr>
          <w:sz w:val="28"/>
          <w:lang w:val="es-US"/>
        </w:rPr>
        <w:t>Versión</w:t>
      </w:r>
      <w:r w:rsidR="007E1466" w:rsidRPr="003A7DF4">
        <w:rPr>
          <w:sz w:val="28"/>
          <w:lang w:val="es-US"/>
        </w:rPr>
        <w:t xml:space="preserve"> &lt;1.0</w:t>
      </w:r>
      <w:r w:rsidR="003A7DF4" w:rsidRPr="003A7DF4">
        <w:rPr>
          <w:sz w:val="28"/>
          <w:lang w:val="es-US"/>
        </w:rPr>
        <w:t>.1</w:t>
      </w:r>
      <w:r w:rsidR="007E1466" w:rsidRPr="003A7DF4">
        <w:rPr>
          <w:sz w:val="28"/>
          <w:lang w:val="es-US"/>
        </w:rPr>
        <w:t>&gt;</w:t>
      </w:r>
    </w:p>
    <w:p w14:paraId="0544FB57" w14:textId="77777777" w:rsidR="007E1466" w:rsidRPr="003A7DF4" w:rsidRDefault="007E1466">
      <w:pPr>
        <w:rPr>
          <w:lang w:val="es-US"/>
        </w:rPr>
      </w:pPr>
    </w:p>
    <w:p w14:paraId="426AE989" w14:textId="77777777" w:rsidR="007E1466" w:rsidRPr="003A7DF4" w:rsidRDefault="007E1466">
      <w:pPr>
        <w:rPr>
          <w:lang w:val="es-US"/>
        </w:rPr>
      </w:pPr>
    </w:p>
    <w:p w14:paraId="1A8DF7B3" w14:textId="77777777" w:rsidR="007E1466" w:rsidRPr="003A7DF4" w:rsidRDefault="007E1466">
      <w:pPr>
        <w:pStyle w:val="Textoindependiente"/>
        <w:rPr>
          <w:lang w:val="es-US"/>
        </w:rPr>
      </w:pPr>
    </w:p>
    <w:p w14:paraId="53645A14" w14:textId="77777777" w:rsidR="007E1466" w:rsidRPr="003A7DF4" w:rsidRDefault="007E1466">
      <w:pPr>
        <w:pStyle w:val="Textoindependiente"/>
        <w:rPr>
          <w:lang w:val="es-US"/>
        </w:rPr>
      </w:pPr>
    </w:p>
    <w:p w14:paraId="4BE0991E" w14:textId="77777777" w:rsidR="007E1466" w:rsidRPr="003A7DF4" w:rsidRDefault="007E1466">
      <w:pPr>
        <w:rPr>
          <w:lang w:val="es-US"/>
        </w:rPr>
        <w:sectPr w:rsidR="007E1466" w:rsidRPr="003A7DF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25EE44D" w14:textId="77777777" w:rsidR="007E1466" w:rsidRPr="003A7DF4" w:rsidRDefault="003A7DF4">
      <w:pPr>
        <w:pStyle w:val="Ttulo"/>
        <w:rPr>
          <w:lang w:val="es-US"/>
        </w:rPr>
      </w:pPr>
      <w:r>
        <w:rPr>
          <w:lang w:val="es-US"/>
        </w:rPr>
        <w:lastRenderedPageBreak/>
        <w:t>Revisión de la historia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3A7DF4" w14:paraId="7566E732" w14:textId="77777777">
        <w:tc>
          <w:tcPr>
            <w:tcW w:w="2304" w:type="dxa"/>
          </w:tcPr>
          <w:p w14:paraId="0D690DA1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>
              <w:rPr>
                <w:b/>
                <w:lang w:val="es-US"/>
              </w:rPr>
              <w:t xml:space="preserve">Fecha </w:t>
            </w:r>
          </w:p>
        </w:tc>
        <w:tc>
          <w:tcPr>
            <w:tcW w:w="1152" w:type="dxa"/>
          </w:tcPr>
          <w:p w14:paraId="123CA10D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Versión</w:t>
            </w:r>
          </w:p>
        </w:tc>
        <w:tc>
          <w:tcPr>
            <w:tcW w:w="3744" w:type="dxa"/>
          </w:tcPr>
          <w:p w14:paraId="3AFB25BF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Desc</w:t>
            </w:r>
            <w:r>
              <w:rPr>
                <w:b/>
                <w:lang w:val="es-US"/>
              </w:rPr>
              <w:t>ripción</w:t>
            </w:r>
          </w:p>
        </w:tc>
        <w:tc>
          <w:tcPr>
            <w:tcW w:w="2304" w:type="dxa"/>
          </w:tcPr>
          <w:p w14:paraId="4FE3E8CD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Autor</w:t>
            </w:r>
          </w:p>
        </w:tc>
      </w:tr>
      <w:tr w:rsidR="007E1466" w:rsidRPr="003A7DF4" w14:paraId="739A251E" w14:textId="77777777">
        <w:tc>
          <w:tcPr>
            <w:tcW w:w="2304" w:type="dxa"/>
          </w:tcPr>
          <w:p w14:paraId="07C06A7E" w14:textId="4E4AF1C8" w:rsidR="007E1466" w:rsidRPr="003A7DF4" w:rsidRDefault="00884ED7">
            <w:pPr>
              <w:pStyle w:val="Tabletext"/>
              <w:rPr>
                <w:lang w:val="es-US"/>
              </w:rPr>
            </w:pPr>
            <w:r>
              <w:rPr>
                <w:lang w:val="es-US"/>
              </w:rPr>
              <w:t>&lt;</w:t>
            </w:r>
            <w:r w:rsidR="003A7DF4" w:rsidRPr="003A7DF4">
              <w:rPr>
                <w:lang w:val="es-US"/>
              </w:rPr>
              <w:t>6</w:t>
            </w:r>
            <w:r w:rsidR="007E1466" w:rsidRPr="003A7DF4">
              <w:rPr>
                <w:lang w:val="es-US"/>
              </w:rPr>
              <w:t>/</w:t>
            </w:r>
            <w:r w:rsidR="003A7DF4" w:rsidRPr="003A7DF4">
              <w:rPr>
                <w:lang w:val="es-US"/>
              </w:rPr>
              <w:t>5</w:t>
            </w:r>
            <w:r w:rsidR="007E1466" w:rsidRPr="003A7DF4">
              <w:rPr>
                <w:lang w:val="es-US"/>
              </w:rPr>
              <w:t>/</w:t>
            </w:r>
            <w:r w:rsidR="003A7DF4" w:rsidRPr="003A7DF4">
              <w:rPr>
                <w:lang w:val="es-US"/>
              </w:rPr>
              <w:t>2020</w:t>
            </w:r>
            <w:r>
              <w:rPr>
                <w:lang w:val="es-US"/>
              </w:rPr>
              <w:t>&gt;</w:t>
            </w:r>
          </w:p>
        </w:tc>
        <w:tc>
          <w:tcPr>
            <w:tcW w:w="1152" w:type="dxa"/>
          </w:tcPr>
          <w:p w14:paraId="7BC22B07" w14:textId="66799405" w:rsidR="007E1466" w:rsidRPr="003A7DF4" w:rsidRDefault="00634758">
            <w:pPr>
              <w:pStyle w:val="Tabletext"/>
              <w:rPr>
                <w:lang w:val="es-US"/>
              </w:rPr>
            </w:pPr>
            <w:r>
              <w:rPr>
                <w:lang w:val="es-US"/>
              </w:rPr>
              <w:t>&lt;</w:t>
            </w:r>
            <w:r w:rsidR="003A7DF4" w:rsidRPr="003A7DF4">
              <w:rPr>
                <w:lang w:val="es-US"/>
              </w:rPr>
              <w:t>1.0.1</w:t>
            </w:r>
            <w:r>
              <w:rPr>
                <w:lang w:val="es-US"/>
              </w:rPr>
              <w:t>&gt;</w:t>
            </w:r>
          </w:p>
        </w:tc>
        <w:tc>
          <w:tcPr>
            <w:tcW w:w="3744" w:type="dxa"/>
          </w:tcPr>
          <w:p w14:paraId="62F9A1C7" w14:textId="77777777" w:rsidR="007E1466" w:rsidRPr="003A7DF4" w:rsidRDefault="00B7403E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Aquí</w:t>
            </w:r>
            <w:r w:rsidR="003A7DF4" w:rsidRPr="003A7DF4">
              <w:rPr>
                <w:lang w:val="es-US"/>
              </w:rPr>
              <w:t xml:space="preserve"> se mostrará la </w:t>
            </w:r>
            <w:proofErr w:type="spellStart"/>
            <w:r w:rsidR="003A7DF4" w:rsidRPr="003A7DF4">
              <w:rPr>
                <w:lang w:val="es-US"/>
              </w:rPr>
              <w:t>user</w:t>
            </w:r>
            <w:proofErr w:type="spellEnd"/>
            <w:r w:rsidR="003A7DF4" w:rsidRPr="003A7DF4">
              <w:rPr>
                <w:lang w:val="es-US"/>
              </w:rPr>
              <w:t xml:space="preserve"> </w:t>
            </w:r>
            <w:proofErr w:type="spellStart"/>
            <w:r w:rsidR="003A7DF4" w:rsidRPr="003A7DF4">
              <w:rPr>
                <w:lang w:val="es-US"/>
              </w:rPr>
              <w:t>story</w:t>
            </w:r>
            <w:proofErr w:type="spellEnd"/>
            <w:r w:rsidR="003A7DF4" w:rsidRPr="003A7DF4">
              <w:rPr>
                <w:lang w:val="es-US"/>
              </w:rPr>
              <w:t xml:space="preserve"> sobre la </w:t>
            </w:r>
            <w:r w:rsidRPr="003A7DF4">
              <w:rPr>
                <w:lang w:val="es-US"/>
              </w:rPr>
              <w:t>vi</w:t>
            </w:r>
            <w:r>
              <w:rPr>
                <w:lang w:val="es-US"/>
              </w:rPr>
              <w:t>s</w:t>
            </w:r>
            <w:r w:rsidRPr="003A7DF4">
              <w:rPr>
                <w:lang w:val="es-US"/>
              </w:rPr>
              <w:t>u</w:t>
            </w:r>
            <w:r>
              <w:rPr>
                <w:lang w:val="es-US"/>
              </w:rPr>
              <w:t>a</w:t>
            </w:r>
            <w:r w:rsidRPr="003A7DF4">
              <w:rPr>
                <w:lang w:val="es-US"/>
              </w:rPr>
              <w:t>l</w:t>
            </w:r>
            <w:r>
              <w:rPr>
                <w:lang w:val="es-US"/>
              </w:rPr>
              <w:t>iza</w:t>
            </w:r>
            <w:r w:rsidRPr="003A7DF4">
              <w:rPr>
                <w:lang w:val="es-US"/>
              </w:rPr>
              <w:t>ción</w:t>
            </w:r>
            <w:r w:rsidR="003A7DF4" w:rsidRPr="003A7DF4">
              <w:rPr>
                <w:lang w:val="es-US"/>
              </w:rPr>
              <w:t xml:space="preserve"> de los planes de vuelo y viajes</w:t>
            </w:r>
          </w:p>
        </w:tc>
        <w:tc>
          <w:tcPr>
            <w:tcW w:w="2304" w:type="dxa"/>
          </w:tcPr>
          <w:p w14:paraId="1DC04169" w14:textId="77777777" w:rsidR="007E1466" w:rsidRPr="003A7DF4" w:rsidRDefault="003A7DF4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Verde Jeremias</w:t>
            </w:r>
          </w:p>
        </w:tc>
      </w:tr>
      <w:tr w:rsidR="007E1466" w:rsidRPr="003A7DF4" w14:paraId="638298B4" w14:textId="77777777">
        <w:tc>
          <w:tcPr>
            <w:tcW w:w="2304" w:type="dxa"/>
          </w:tcPr>
          <w:p w14:paraId="7B8EF724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36AC1B09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039604F6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2D48F8EE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 w14:paraId="1E38A8C8" w14:textId="77777777">
        <w:tc>
          <w:tcPr>
            <w:tcW w:w="2304" w:type="dxa"/>
          </w:tcPr>
          <w:p w14:paraId="24290DDB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56054394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22FE6760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14D082DA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 w14:paraId="26A9CD20" w14:textId="77777777">
        <w:tc>
          <w:tcPr>
            <w:tcW w:w="2304" w:type="dxa"/>
          </w:tcPr>
          <w:p w14:paraId="7EAFD459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3A72566A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4F69F28E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2E8B0775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</w:tbl>
    <w:p w14:paraId="5B2F1240" w14:textId="77777777" w:rsidR="007E1466" w:rsidRPr="003A7DF4" w:rsidRDefault="007E1466">
      <w:pPr>
        <w:rPr>
          <w:lang w:val="es-US"/>
        </w:rPr>
      </w:pPr>
    </w:p>
    <w:p w14:paraId="37DC01FC" w14:textId="77777777" w:rsidR="007E1466" w:rsidRPr="003A7DF4" w:rsidRDefault="007E1466">
      <w:pPr>
        <w:pStyle w:val="Ttulo"/>
        <w:rPr>
          <w:lang w:val="es-US"/>
        </w:rPr>
      </w:pPr>
      <w:bookmarkStart w:id="0" w:name="_GoBack"/>
      <w:bookmarkEnd w:id="0"/>
      <w:r w:rsidRPr="003A7DF4">
        <w:rPr>
          <w:lang w:val="es-US"/>
        </w:rPr>
        <w:br w:type="page"/>
      </w:r>
      <w:r w:rsidRPr="003A7DF4">
        <w:rPr>
          <w:lang w:val="es-US"/>
        </w:rPr>
        <w:lastRenderedPageBreak/>
        <w:t>Tabl</w:t>
      </w:r>
      <w:r w:rsidR="003A7DF4">
        <w:rPr>
          <w:lang w:val="es-US"/>
        </w:rPr>
        <w:t>a de contenidos</w:t>
      </w:r>
    </w:p>
    <w:p w14:paraId="0E44E722" w14:textId="2E7EE017" w:rsidR="0055225F" w:rsidRPr="003A7DF4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lang w:val="es-US"/>
        </w:rPr>
        <w:fldChar w:fldCharType="begin"/>
      </w:r>
      <w:r w:rsidRPr="003A7DF4">
        <w:rPr>
          <w:lang w:val="es-US"/>
        </w:rPr>
        <w:instrText xml:space="preserve"> </w:instrText>
      </w:r>
      <w:r w:rsidR="00FA6F25" w:rsidRPr="003A7DF4">
        <w:rPr>
          <w:lang w:val="es-US"/>
        </w:rPr>
        <w:instrText>TOC</w:instrText>
      </w:r>
      <w:r w:rsidRPr="003A7DF4">
        <w:rPr>
          <w:lang w:val="es-US"/>
        </w:rPr>
        <w:instrText xml:space="preserve"> \o "1-3" </w:instrText>
      </w:r>
      <w:r w:rsidRPr="003A7DF4">
        <w:rPr>
          <w:lang w:val="es-US"/>
        </w:rPr>
        <w:fldChar w:fldCharType="separate"/>
      </w:r>
      <w:r w:rsidR="0055225F" w:rsidRPr="003A7DF4">
        <w:rPr>
          <w:noProof/>
          <w:lang w:val="es-US"/>
        </w:rPr>
        <w:t>1.</w:t>
      </w:r>
      <w:r w:rsidR="0055225F"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55225F" w:rsidRPr="003A7DF4">
        <w:rPr>
          <w:noProof/>
          <w:lang w:val="es-US"/>
        </w:rPr>
        <w:t>Descr</w:t>
      </w:r>
      <w:r w:rsidR="003A7DF4">
        <w:rPr>
          <w:noProof/>
          <w:lang w:val="es-US"/>
        </w:rPr>
        <w:t>ipcion</w:t>
      </w:r>
      <w:r w:rsidR="0055225F" w:rsidRPr="003A7DF4">
        <w:rPr>
          <w:noProof/>
          <w:lang w:val="es-US"/>
        </w:rPr>
        <w:tab/>
      </w:r>
      <w:r w:rsidR="002F56DA">
        <w:rPr>
          <w:noProof/>
          <w:lang w:val="es-US"/>
        </w:rPr>
        <w:t>4</w:t>
      </w:r>
    </w:p>
    <w:p w14:paraId="0463BAE1" w14:textId="24690F54" w:rsidR="0055225F" w:rsidRPr="003A7DF4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noProof/>
          <w:lang w:val="es-US"/>
        </w:rPr>
        <w:t>2.</w:t>
      </w:r>
      <w:r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3A7DF4">
        <w:rPr>
          <w:noProof/>
          <w:lang w:val="es-US"/>
        </w:rPr>
        <w:t>Criterios de aceptacion</w:t>
      </w:r>
      <w:r w:rsidRPr="003A7DF4">
        <w:rPr>
          <w:noProof/>
          <w:lang w:val="es-US"/>
        </w:rPr>
        <w:tab/>
      </w:r>
      <w:r w:rsidR="002F56DA">
        <w:rPr>
          <w:noProof/>
          <w:lang w:val="es-US"/>
        </w:rPr>
        <w:t>4</w:t>
      </w:r>
    </w:p>
    <w:p w14:paraId="0104EDB5" w14:textId="77777777" w:rsidR="003A7DF4" w:rsidRPr="003A7DF4" w:rsidRDefault="007E1466" w:rsidP="003A7DF4">
      <w:pPr>
        <w:pStyle w:val="Ttulo"/>
        <w:rPr>
          <w:lang w:val="es-US"/>
        </w:rPr>
      </w:pPr>
      <w:r w:rsidRPr="003A7DF4">
        <w:rPr>
          <w:rFonts w:ascii="Times New Roman" w:hAnsi="Times New Roman"/>
          <w:sz w:val="20"/>
          <w:lang w:val="es-US"/>
        </w:rPr>
        <w:fldChar w:fldCharType="end"/>
      </w:r>
      <w:r w:rsidRPr="003A7DF4">
        <w:rPr>
          <w:lang w:val="es-US"/>
        </w:rPr>
        <w:br w:type="page"/>
      </w:r>
      <w:bookmarkStart w:id="1" w:name="_Toc423410237"/>
      <w:bookmarkStart w:id="2" w:name="_Toc425054503"/>
      <w:r w:rsidR="003A7DF4" w:rsidRPr="003A7DF4">
        <w:rPr>
          <w:lang w:val="es-US"/>
        </w:rPr>
        <w:lastRenderedPageBreak/>
        <w:t>Visualización de viajes</w:t>
      </w:r>
    </w:p>
    <w:p w14:paraId="351FF36C" w14:textId="77777777" w:rsidR="007E1466" w:rsidRPr="003A7DF4" w:rsidRDefault="007E1466">
      <w:pPr>
        <w:pStyle w:val="Ttulo"/>
        <w:rPr>
          <w:lang w:val="es-US"/>
        </w:rPr>
      </w:pPr>
      <w:r w:rsidRPr="003A7DF4">
        <w:rPr>
          <w:lang w:val="es-US"/>
        </w:rPr>
        <w:t xml:space="preserve"> </w:t>
      </w:r>
      <w:bookmarkEnd w:id="1"/>
      <w:bookmarkEnd w:id="2"/>
    </w:p>
    <w:p w14:paraId="25CA58B1" w14:textId="77777777" w:rsidR="007E1466" w:rsidRPr="003A7DF4" w:rsidRDefault="007E1466" w:rsidP="00D86A9B">
      <w:pPr>
        <w:pStyle w:val="InfoBlue"/>
        <w:ind w:left="0"/>
        <w:rPr>
          <w:lang w:val="es-US"/>
        </w:rPr>
      </w:pPr>
    </w:p>
    <w:p w14:paraId="5EB95734" w14:textId="753D8457" w:rsidR="007E1466" w:rsidRPr="008E7CC2" w:rsidRDefault="003A7DF4">
      <w:pPr>
        <w:pStyle w:val="Ttulo1"/>
        <w:rPr>
          <w:u w:val="single"/>
          <w:lang w:val="es-US"/>
        </w:rPr>
      </w:pPr>
      <w:bookmarkStart w:id="3" w:name="_Toc423410239"/>
      <w:bookmarkStart w:id="4" w:name="_Toc425054505"/>
      <w:r w:rsidRPr="008E7CC2">
        <w:rPr>
          <w:u w:val="single"/>
          <w:lang w:val="es-US"/>
        </w:rPr>
        <w:t>Descripción</w:t>
      </w:r>
      <w:r w:rsidR="008E7CC2">
        <w:rPr>
          <w:u w:val="single"/>
          <w:lang w:val="es-US"/>
        </w:rPr>
        <w:t>:</w:t>
      </w:r>
    </w:p>
    <w:p w14:paraId="0753405F" w14:textId="77777777" w:rsidR="003A7DF4" w:rsidRPr="003A7DF4" w:rsidRDefault="003A7DF4" w:rsidP="003A7DF4">
      <w:pPr>
        <w:ind w:left="720"/>
        <w:rPr>
          <w:lang w:val="es-US"/>
        </w:rPr>
      </w:pPr>
      <w:r w:rsidRPr="003A7DF4"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Como usuario quiero poder ver todos mis viajes y planes cargados en el mapa para poder organizar planes en puntos intermedios entre destinos en el tiempo libre entre un viaje y otro, así como también elegir conexiones que acorten distancias y tiempo de viaje.</w:t>
      </w:r>
    </w:p>
    <w:p w14:paraId="1FD92979" w14:textId="77777777" w:rsidR="003A7DF4" w:rsidRPr="003A7DF4" w:rsidRDefault="003A7DF4" w:rsidP="003A7DF4">
      <w:pPr>
        <w:rPr>
          <w:lang w:val="es-US"/>
        </w:rPr>
      </w:pPr>
    </w:p>
    <w:bookmarkEnd w:id="3"/>
    <w:bookmarkEnd w:id="4"/>
    <w:p w14:paraId="6918B9D5" w14:textId="6AAA83D6" w:rsidR="003A7DF4" w:rsidRPr="008E7CC2" w:rsidRDefault="003A7DF4" w:rsidP="003A7DF4">
      <w:pPr>
        <w:pStyle w:val="Ttulo1"/>
        <w:widowControl/>
        <w:rPr>
          <w:bCs/>
          <w:szCs w:val="24"/>
          <w:u w:val="single"/>
          <w:lang w:val="es-US"/>
        </w:rPr>
      </w:pPr>
      <w:r w:rsidRPr="008E7CC2">
        <w:rPr>
          <w:rFonts w:cs="Arial"/>
          <w:bCs/>
          <w:color w:val="000000"/>
          <w:szCs w:val="24"/>
          <w:u w:val="single"/>
          <w:lang w:val="es-US"/>
        </w:rPr>
        <w:t>Criterio de aceptación</w:t>
      </w:r>
      <w:r w:rsidR="008E7CC2" w:rsidRPr="008E7CC2">
        <w:rPr>
          <w:rFonts w:cs="Arial"/>
          <w:bCs/>
          <w:color w:val="000000"/>
          <w:szCs w:val="24"/>
          <w:u w:val="single"/>
          <w:lang w:val="es-US"/>
        </w:rPr>
        <w:t>:</w:t>
      </w:r>
    </w:p>
    <w:p w14:paraId="259E194F" w14:textId="6CB66041" w:rsidR="00BD6B80" w:rsidRPr="00BD6B80" w:rsidRDefault="00BD6B80" w:rsidP="00BD6B80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lang w:val="es-US" w:eastAsia="es-AR"/>
        </w:rPr>
      </w:pPr>
      <w:r w:rsidRPr="00BD6B80">
        <w:rPr>
          <w:rFonts w:ascii="Arial" w:hAnsi="Arial" w:cs="Arial"/>
          <w:color w:val="000000"/>
          <w:sz w:val="22"/>
          <w:szCs w:val="22"/>
          <w:lang w:val="es-US"/>
        </w:rPr>
        <w:t>Tener acceso al registro en donde se almacenan los planes y el historial de viajes de cada usuario</w:t>
      </w:r>
      <w:r>
        <w:rPr>
          <w:rFonts w:ascii="Arial" w:hAnsi="Arial" w:cs="Arial"/>
          <w:color w:val="000000"/>
          <w:sz w:val="22"/>
          <w:szCs w:val="22"/>
          <w:lang w:val="es-US"/>
        </w:rPr>
        <w:t>.</w:t>
      </w:r>
    </w:p>
    <w:p w14:paraId="3D3DAA31" w14:textId="024002C1" w:rsidR="00BD6B80" w:rsidRPr="00BD6B80" w:rsidRDefault="00BD6B80" w:rsidP="00BD6B80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lang w:val="es-US"/>
        </w:rPr>
      </w:pPr>
      <w:r w:rsidRPr="00BD6B80">
        <w:rPr>
          <w:rFonts w:ascii="Arial" w:hAnsi="Arial" w:cs="Arial"/>
          <w:color w:val="000000"/>
          <w:sz w:val="22"/>
          <w:szCs w:val="22"/>
          <w:lang w:val="es-US"/>
        </w:rPr>
        <w:t>El sistema debe extraer la información geográfica a partir de los planes para generar el mapa</w:t>
      </w:r>
      <w:r>
        <w:rPr>
          <w:rFonts w:ascii="Arial" w:hAnsi="Arial" w:cs="Arial"/>
          <w:color w:val="000000"/>
          <w:sz w:val="22"/>
          <w:szCs w:val="22"/>
          <w:lang w:val="es-US"/>
        </w:rPr>
        <w:t>.</w:t>
      </w:r>
    </w:p>
    <w:p w14:paraId="01B6E003" w14:textId="77777777" w:rsidR="00BD6B80" w:rsidRPr="00BD6B80" w:rsidRDefault="00BD6B80" w:rsidP="00BD6B80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lang w:val="es-US"/>
        </w:rPr>
      </w:pPr>
      <w:r w:rsidRPr="00BD6B80">
        <w:rPr>
          <w:rFonts w:ascii="Arial" w:hAnsi="Arial" w:cs="Arial"/>
          <w:color w:val="000000"/>
          <w:sz w:val="22"/>
          <w:szCs w:val="22"/>
          <w:lang w:val="es-US"/>
        </w:rPr>
        <w:t>El mapa debe mostrar a su vez aeropuertos, hoteles, estaciones de tren y otros transportes involucrados en el viaje.</w:t>
      </w:r>
    </w:p>
    <w:p w14:paraId="5FBC8E22" w14:textId="77777777" w:rsidR="00BD6B80" w:rsidRPr="00BD6B80" w:rsidRDefault="00BD6B80" w:rsidP="00BD6B80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lang w:val="es-US"/>
        </w:rPr>
      </w:pPr>
      <w:r w:rsidRPr="00BD6B80">
        <w:rPr>
          <w:rFonts w:ascii="Arial" w:hAnsi="Arial" w:cs="Arial"/>
          <w:color w:val="000000"/>
          <w:sz w:val="22"/>
          <w:szCs w:val="22"/>
          <w:lang w:val="es-US"/>
        </w:rPr>
        <w:t>Cada actividad debe tener una etiqueta con el nombre de la actividad</w:t>
      </w:r>
    </w:p>
    <w:p w14:paraId="5FA58D49" w14:textId="2080A4D3" w:rsidR="00BD6B80" w:rsidRPr="00BD6B80" w:rsidRDefault="00BD6B80" w:rsidP="00BD6B80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lang w:val="es-US"/>
        </w:rPr>
      </w:pPr>
      <w:r w:rsidRPr="00BD6B80">
        <w:rPr>
          <w:rFonts w:ascii="Arial" w:hAnsi="Arial" w:cs="Arial"/>
          <w:color w:val="000000"/>
          <w:sz w:val="22"/>
          <w:szCs w:val="22"/>
          <w:lang w:val="es-US"/>
        </w:rPr>
        <w:t>Soportar fotos de lugares</w:t>
      </w:r>
      <w:r>
        <w:rPr>
          <w:rFonts w:ascii="Arial" w:hAnsi="Arial" w:cs="Arial"/>
          <w:color w:val="000000"/>
          <w:sz w:val="22"/>
          <w:szCs w:val="22"/>
          <w:lang w:val="es-US"/>
        </w:rPr>
        <w:t>.</w:t>
      </w:r>
    </w:p>
    <w:p w14:paraId="6D2A1FAE" w14:textId="77777777" w:rsidR="00BD6B80" w:rsidRPr="00BD6B80" w:rsidRDefault="00BD6B80" w:rsidP="00BD6B80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lang w:val="es-US"/>
        </w:rPr>
      </w:pPr>
      <w:r w:rsidRPr="00BD6B80">
        <w:rPr>
          <w:rFonts w:ascii="Arial" w:hAnsi="Arial" w:cs="Arial"/>
          <w:color w:val="000000"/>
          <w:sz w:val="22"/>
          <w:szCs w:val="22"/>
          <w:lang w:val="es-US"/>
        </w:rPr>
        <w:t>El sistema debe mostrar la información usando como unidad de medida kilómetros y horas.</w:t>
      </w:r>
    </w:p>
    <w:p w14:paraId="38B5E397" w14:textId="77777777" w:rsidR="007E1466" w:rsidRPr="0055225F" w:rsidRDefault="007E1466" w:rsidP="003A7DF4">
      <w:pPr>
        <w:pStyle w:val="InfoBlue"/>
        <w:rPr>
          <w:i w:val="0"/>
        </w:rPr>
      </w:pPr>
    </w:p>
    <w:p w14:paraId="34E8E868" w14:textId="77777777" w:rsidR="007E1466" w:rsidRDefault="007E1466">
      <w:pPr>
        <w:pStyle w:val="InfoBlue"/>
      </w:pPr>
    </w:p>
    <w:sectPr w:rsidR="007E146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7A4D3" w14:textId="77777777" w:rsidR="00E42FD9" w:rsidRDefault="00E42FD9">
      <w:pPr>
        <w:spacing w:line="240" w:lineRule="auto"/>
      </w:pPr>
      <w:r>
        <w:separator/>
      </w:r>
    </w:p>
  </w:endnote>
  <w:endnote w:type="continuationSeparator" w:id="0">
    <w:p w14:paraId="5D1B0B31" w14:textId="77777777" w:rsidR="00E42FD9" w:rsidRDefault="00E42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:rsidRPr="00183BFB" w14:paraId="0752F7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AA8C09" w14:textId="77777777" w:rsidR="007E1466" w:rsidRPr="00183BFB" w:rsidRDefault="007E1466">
          <w:pPr>
            <w:ind w:right="360"/>
            <w:rPr>
              <w:sz w:val="24"/>
              <w:lang w:val="es-US"/>
            </w:rPr>
          </w:pPr>
          <w:r w:rsidRPr="00183BFB">
            <w:rPr>
              <w:lang w:val="es-US"/>
            </w:rPr>
            <w:t>Con</w:t>
          </w:r>
          <w:r w:rsidR="00183BFB" w:rsidRPr="00183BFB">
            <w:rPr>
              <w:lang w:val="es-US"/>
            </w:rPr>
            <w:t>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CAF902" w14:textId="4C56626F" w:rsidR="007E1466" w:rsidRPr="00183BFB" w:rsidRDefault="007E1466">
          <w:pPr>
            <w:jc w:val="center"/>
            <w:rPr>
              <w:lang w:val="es-US"/>
            </w:rPr>
          </w:pPr>
          <w:r w:rsidRPr="00183BFB">
            <w:rPr>
              <w:lang w:val="es-US"/>
            </w:rPr>
            <w:fldChar w:fldCharType="begin"/>
          </w:r>
          <w:r w:rsidR="00FA6F25" w:rsidRPr="00183BFB">
            <w:rPr>
              <w:lang w:val="es-US"/>
            </w:rPr>
            <w:instrText>SYMBOL</w:instrText>
          </w:r>
          <w:r w:rsidRPr="00183BFB">
            <w:rPr>
              <w:lang w:val="es-US"/>
            </w:rPr>
            <w:instrText xml:space="preserve"> 211 \f "Symbol" \s 10</w:instrText>
          </w:r>
          <w:r w:rsidRPr="00183BFB">
            <w:rPr>
              <w:lang w:val="es-US"/>
            </w:rPr>
            <w:fldChar w:fldCharType="separate"/>
          </w:r>
          <w:r w:rsidRPr="00183BFB">
            <w:rPr>
              <w:rFonts w:ascii="Symbol" w:hAnsi="Symbol"/>
              <w:lang w:val="es-US"/>
            </w:rPr>
            <w:t>Ó</w:t>
          </w:r>
          <w:r w:rsidRPr="00183BFB">
            <w:rPr>
              <w:lang w:val="es-US"/>
            </w:rPr>
            <w:fldChar w:fldCharType="end"/>
          </w:r>
          <w:r w:rsidR="00B075B0">
            <w:rPr>
              <w:lang w:val="es-US"/>
            </w:rPr>
            <w:t>&lt;</w:t>
          </w:r>
          <w:proofErr w:type="spellStart"/>
          <w:r w:rsidR="00183BFB">
            <w:rPr>
              <w:lang w:val="es-US"/>
            </w:rPr>
            <w:t>Travel</w:t>
          </w:r>
          <w:proofErr w:type="spellEnd"/>
          <w:r w:rsidR="00183BFB">
            <w:rPr>
              <w:lang w:val="es-US"/>
            </w:rPr>
            <w:t xml:space="preserve"> S.A</w:t>
          </w:r>
          <w:r w:rsidR="00B075B0">
            <w:rPr>
              <w:lang w:val="es-US"/>
            </w:rPr>
            <w:t>&gt;</w:t>
          </w:r>
          <w:r w:rsidRPr="00183BFB">
            <w:rPr>
              <w:lang w:val="es-US"/>
            </w:rPr>
            <w:t xml:space="preserve">, </w:t>
          </w:r>
          <w:r w:rsidRPr="00183BFB">
            <w:rPr>
              <w:lang w:val="es-US"/>
            </w:rPr>
            <w:fldChar w:fldCharType="begin"/>
          </w:r>
          <w:r w:rsidRPr="00183BFB">
            <w:rPr>
              <w:lang w:val="es-US"/>
            </w:rPr>
            <w:instrText xml:space="preserve"> </w:instrText>
          </w:r>
          <w:r w:rsidR="00FA6F25" w:rsidRPr="00183BFB">
            <w:rPr>
              <w:lang w:val="es-US"/>
            </w:rPr>
            <w:instrText>DATE</w:instrText>
          </w:r>
          <w:r w:rsidRPr="00183BFB">
            <w:rPr>
              <w:lang w:val="es-US"/>
            </w:rPr>
            <w:instrText xml:space="preserve"> \@ "</w:instrText>
          </w:r>
          <w:r w:rsidR="00FA6F25" w:rsidRPr="00183BFB">
            <w:rPr>
              <w:lang w:val="es-US"/>
            </w:rPr>
            <w:instrText>yyyy</w:instrText>
          </w:r>
          <w:r w:rsidRPr="00183BFB">
            <w:rPr>
              <w:lang w:val="es-US"/>
            </w:rPr>
            <w:instrText xml:space="preserve">" </w:instrText>
          </w:r>
          <w:r w:rsidRPr="00183BFB">
            <w:rPr>
              <w:lang w:val="es-US"/>
            </w:rPr>
            <w:fldChar w:fldCharType="separate"/>
          </w:r>
          <w:r w:rsidR="00B075B0">
            <w:rPr>
              <w:noProof/>
              <w:lang w:val="es-US"/>
            </w:rPr>
            <w:t>2020</w:t>
          </w:r>
          <w:r w:rsidRPr="00183BFB">
            <w:rPr>
              <w:lang w:val="es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BF8B62" w14:textId="77777777" w:rsidR="007E1466" w:rsidRPr="00183BFB" w:rsidRDefault="007E1466">
          <w:pPr>
            <w:jc w:val="right"/>
            <w:rPr>
              <w:lang w:val="es-US"/>
            </w:rPr>
          </w:pPr>
          <w:r w:rsidRPr="00183BFB">
            <w:rPr>
              <w:lang w:val="es-US"/>
            </w:rPr>
            <w:t xml:space="preserve">Page </w:t>
          </w:r>
          <w:r w:rsidRPr="00183BFB">
            <w:rPr>
              <w:rStyle w:val="Nmerodepgina"/>
              <w:lang w:val="es-US"/>
            </w:rPr>
            <w:fldChar w:fldCharType="begin"/>
          </w:r>
          <w:r w:rsidR="00FA6F25" w:rsidRPr="00183BFB">
            <w:rPr>
              <w:rStyle w:val="Nmerodepgina"/>
              <w:lang w:val="es-US"/>
            </w:rPr>
            <w:instrText>PAGE</w:instrText>
          </w:r>
          <w:r w:rsidRPr="00183BFB">
            <w:rPr>
              <w:rStyle w:val="Nmerodepgina"/>
              <w:lang w:val="es-US"/>
            </w:rPr>
            <w:instrText xml:space="preserve"> </w:instrText>
          </w:r>
          <w:r w:rsidRPr="00183BFB">
            <w:rPr>
              <w:rStyle w:val="Nmerodepgina"/>
              <w:lang w:val="es-US"/>
            </w:rPr>
            <w:fldChar w:fldCharType="separate"/>
          </w:r>
          <w:r w:rsidR="00FE272A" w:rsidRPr="00183BFB">
            <w:rPr>
              <w:rStyle w:val="Nmerodepgina"/>
              <w:noProof/>
              <w:lang w:val="es-US"/>
            </w:rPr>
            <w:t>4</w:t>
          </w:r>
          <w:r w:rsidRPr="00183BFB">
            <w:rPr>
              <w:rStyle w:val="Nmerodepgina"/>
              <w:lang w:val="es-US"/>
            </w:rPr>
            <w:fldChar w:fldCharType="end"/>
          </w:r>
        </w:p>
      </w:tc>
    </w:tr>
  </w:tbl>
  <w:p w14:paraId="14E56657" w14:textId="77777777"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50B2" w14:textId="77777777" w:rsidR="00E42FD9" w:rsidRDefault="00E42FD9">
      <w:pPr>
        <w:spacing w:line="240" w:lineRule="auto"/>
      </w:pPr>
      <w:r>
        <w:separator/>
      </w:r>
    </w:p>
  </w:footnote>
  <w:footnote w:type="continuationSeparator" w:id="0">
    <w:p w14:paraId="0EA5B111" w14:textId="77777777" w:rsidR="00E42FD9" w:rsidRDefault="00E42F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B4615" w14:textId="77777777" w:rsidR="007E1466" w:rsidRDefault="007E1466">
    <w:pPr>
      <w:rPr>
        <w:sz w:val="24"/>
      </w:rPr>
    </w:pPr>
  </w:p>
  <w:p w14:paraId="5E6C74BC" w14:textId="77777777" w:rsidR="007E1466" w:rsidRDefault="007E1466">
    <w:pPr>
      <w:pBdr>
        <w:top w:val="single" w:sz="6" w:space="1" w:color="auto"/>
      </w:pBdr>
      <w:rPr>
        <w:sz w:val="24"/>
      </w:rPr>
    </w:pPr>
  </w:p>
  <w:p w14:paraId="01C739BA" w14:textId="77777777" w:rsidR="007E1466" w:rsidRDefault="003A7DF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TRAVEL S.A</w:t>
    </w:r>
  </w:p>
  <w:p w14:paraId="52FE377C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7DA3829C" w14:textId="77777777"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56584DEE" w14:textId="77777777">
      <w:tc>
        <w:tcPr>
          <w:tcW w:w="6379" w:type="dxa"/>
        </w:tcPr>
        <w:p w14:paraId="39E33F65" w14:textId="77777777" w:rsidR="007E1466" w:rsidRPr="00183BFB" w:rsidRDefault="00183BFB">
          <w:pPr>
            <w:rPr>
              <w:lang w:val="es-US"/>
            </w:rPr>
          </w:pPr>
          <w:r w:rsidRPr="00183BFB">
            <w:rPr>
              <w:lang w:val="es-US"/>
            </w:rPr>
            <w:t>Aplicación de viajes</w:t>
          </w:r>
        </w:p>
      </w:tc>
      <w:tc>
        <w:tcPr>
          <w:tcW w:w="3179" w:type="dxa"/>
        </w:tcPr>
        <w:p w14:paraId="5E03E440" w14:textId="77777777" w:rsidR="007E1466" w:rsidRPr="00183BFB" w:rsidRDefault="007E1466">
          <w:pPr>
            <w:tabs>
              <w:tab w:val="left" w:pos="1135"/>
            </w:tabs>
            <w:spacing w:before="40"/>
            <w:ind w:right="68"/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 w:rsidRPr="00183BFB">
            <w:rPr>
              <w:lang w:val="es-US"/>
            </w:rPr>
            <w:t>Versión</w:t>
          </w:r>
          <w:r w:rsidRPr="00183BFB">
            <w:rPr>
              <w:lang w:val="es-US"/>
            </w:rPr>
            <w:t>:           &lt;1.</w:t>
          </w:r>
          <w:r w:rsidR="00183BFB">
            <w:rPr>
              <w:lang w:val="es-US"/>
            </w:rPr>
            <w:t>0.1</w:t>
          </w:r>
          <w:r w:rsidRPr="00183BFB">
            <w:rPr>
              <w:lang w:val="es-US"/>
            </w:rPr>
            <w:t>&gt;</w:t>
          </w:r>
        </w:p>
      </w:tc>
    </w:tr>
    <w:tr w:rsidR="007E1466" w14:paraId="070284FB" w14:textId="77777777">
      <w:tc>
        <w:tcPr>
          <w:tcW w:w="6379" w:type="dxa"/>
        </w:tcPr>
        <w:p w14:paraId="14B285C5" w14:textId="77777777" w:rsidR="007E1466" w:rsidRPr="00183BFB" w:rsidRDefault="00183BFB" w:rsidP="00F52789">
          <w:pPr>
            <w:rPr>
              <w:lang w:val="es-US"/>
            </w:rPr>
          </w:pPr>
          <w:r>
            <w:rPr>
              <w:lang w:val="es-US"/>
            </w:rPr>
            <w:t>Visualización de viajes</w:t>
          </w:r>
        </w:p>
      </w:tc>
      <w:tc>
        <w:tcPr>
          <w:tcW w:w="3179" w:type="dxa"/>
        </w:tcPr>
        <w:p w14:paraId="1FC29608" w14:textId="77777777" w:rsidR="007E1466" w:rsidRPr="00183BFB" w:rsidRDefault="007E1466">
          <w:pPr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>
            <w:rPr>
              <w:lang w:val="es-US"/>
            </w:rPr>
            <w:t>Fecha</w:t>
          </w:r>
          <w:r w:rsidRPr="00183BFB">
            <w:rPr>
              <w:lang w:val="es-US"/>
            </w:rPr>
            <w:t>:  &lt;</w:t>
          </w:r>
          <w:r w:rsidR="00183BFB">
            <w:rPr>
              <w:lang w:val="es-US"/>
            </w:rPr>
            <w:t>6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5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2020</w:t>
          </w:r>
          <w:r w:rsidRPr="00183BFB">
            <w:rPr>
              <w:lang w:val="es-US"/>
            </w:rPr>
            <w:t>&gt;</w:t>
          </w:r>
        </w:p>
      </w:tc>
    </w:tr>
    <w:tr w:rsidR="007E1466" w14:paraId="4B95A642" w14:textId="77777777">
      <w:tc>
        <w:tcPr>
          <w:tcW w:w="9558" w:type="dxa"/>
          <w:gridSpan w:val="2"/>
        </w:tcPr>
        <w:p w14:paraId="06B43D05" w14:textId="4ED73F3C" w:rsidR="007E1466" w:rsidRPr="00183BFB" w:rsidRDefault="00BC69CA">
          <w:pPr>
            <w:rPr>
              <w:lang w:val="es-US"/>
            </w:rPr>
          </w:pPr>
          <w:proofErr w:type="spellStart"/>
          <w:r>
            <w:rPr>
              <w:lang w:val="es-US"/>
            </w:rPr>
            <w:t>User</w:t>
          </w:r>
          <w:proofErr w:type="spellEnd"/>
          <w:r>
            <w:rPr>
              <w:lang w:val="es-US"/>
            </w:rPr>
            <w:t xml:space="preserve"> </w:t>
          </w:r>
          <w:proofErr w:type="spellStart"/>
          <w:r>
            <w:rPr>
              <w:lang w:val="es-US"/>
            </w:rPr>
            <w:t>story</w:t>
          </w:r>
          <w:proofErr w:type="spellEnd"/>
          <w:r>
            <w:rPr>
              <w:lang w:val="es-US"/>
            </w:rPr>
            <w:t xml:space="preserve"> &lt;5&gt;</w:t>
          </w:r>
        </w:p>
      </w:tc>
    </w:tr>
  </w:tbl>
  <w:p w14:paraId="471809B8" w14:textId="77777777"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A741F3"/>
    <w:multiLevelType w:val="multilevel"/>
    <w:tmpl w:val="F33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AA709A"/>
    <w:multiLevelType w:val="multilevel"/>
    <w:tmpl w:val="27C28F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5A3D2B"/>
    <w:multiLevelType w:val="hybridMultilevel"/>
    <w:tmpl w:val="CC30CCE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4B37307"/>
    <w:multiLevelType w:val="hybridMultilevel"/>
    <w:tmpl w:val="3C644CFA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5"/>
  </w:num>
  <w:num w:numId="16">
    <w:abstractNumId w:val="21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19"/>
  </w:num>
  <w:num w:numId="22">
    <w:abstractNumId w:val="20"/>
  </w:num>
  <w:num w:numId="23">
    <w:abstractNumId w:val="7"/>
  </w:num>
  <w:num w:numId="24">
    <w:abstractNumId w:val="18"/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F4"/>
    <w:rsid w:val="00044D0A"/>
    <w:rsid w:val="00183BFB"/>
    <w:rsid w:val="002A7FB4"/>
    <w:rsid w:val="002F56DA"/>
    <w:rsid w:val="003A7DF4"/>
    <w:rsid w:val="0055225F"/>
    <w:rsid w:val="005C23B6"/>
    <w:rsid w:val="00634758"/>
    <w:rsid w:val="006622B3"/>
    <w:rsid w:val="006D2093"/>
    <w:rsid w:val="00704C3A"/>
    <w:rsid w:val="0077545A"/>
    <w:rsid w:val="007E1466"/>
    <w:rsid w:val="00867397"/>
    <w:rsid w:val="00884ED7"/>
    <w:rsid w:val="008E7CC2"/>
    <w:rsid w:val="009C218B"/>
    <w:rsid w:val="00A100C7"/>
    <w:rsid w:val="00AA0EF8"/>
    <w:rsid w:val="00B075B0"/>
    <w:rsid w:val="00B7403E"/>
    <w:rsid w:val="00BC0C1A"/>
    <w:rsid w:val="00BC69CA"/>
    <w:rsid w:val="00BD6B80"/>
    <w:rsid w:val="00D136D1"/>
    <w:rsid w:val="00D86A9B"/>
    <w:rsid w:val="00DB1FB2"/>
    <w:rsid w:val="00E002CD"/>
    <w:rsid w:val="00E42FD9"/>
    <w:rsid w:val="00E753FE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1E80B"/>
  <w14:defaultImageDpi w14:val="32767"/>
  <w15:chartTrackingRefBased/>
  <w15:docId w15:val="{04BAE555-CCD4-4FDA-A017-80BA6F9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\Desktop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19</TotalTime>
  <Pages>4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1168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jeremias verde</dc:creator>
  <cp:keywords/>
  <dc:description/>
  <cp:lastModifiedBy>jeremias verde</cp:lastModifiedBy>
  <cp:revision>10</cp:revision>
  <cp:lastPrinted>1900-01-01T03:00:00Z</cp:lastPrinted>
  <dcterms:created xsi:type="dcterms:W3CDTF">2020-05-06T17:51:00Z</dcterms:created>
  <dcterms:modified xsi:type="dcterms:W3CDTF">2020-05-06T19:36:00Z</dcterms:modified>
  <cp:category/>
</cp:coreProperties>
</file>
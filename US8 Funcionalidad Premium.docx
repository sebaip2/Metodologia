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23E8C" w14:textId="77777777" w:rsidR="007E1466" w:rsidRPr="003A7DF4" w:rsidRDefault="003A7DF4">
      <w:pPr>
        <w:pStyle w:val="Ttulo"/>
        <w:jc w:val="right"/>
        <w:rPr>
          <w:lang w:val="es-US"/>
        </w:rPr>
      </w:pPr>
      <w:r w:rsidRPr="003A7DF4">
        <w:rPr>
          <w:lang w:val="es-US"/>
        </w:rPr>
        <w:t>Aplicación de viajes</w:t>
      </w:r>
    </w:p>
    <w:p w14:paraId="68B653F4" w14:textId="47F2B07C" w:rsidR="007E1466" w:rsidRPr="003A7DF4" w:rsidRDefault="00DF3D84">
      <w:pPr>
        <w:pStyle w:val="Ttulo"/>
        <w:jc w:val="right"/>
        <w:rPr>
          <w:lang w:val="es-US"/>
        </w:rPr>
      </w:pPr>
      <w:r>
        <w:rPr>
          <w:lang w:val="es-US"/>
        </w:rPr>
        <w:t>Funcionalidad premium</w:t>
      </w:r>
    </w:p>
    <w:p w14:paraId="35BFA257" w14:textId="77777777" w:rsidR="007E1466" w:rsidRPr="003A7DF4" w:rsidRDefault="007E1466">
      <w:pPr>
        <w:pStyle w:val="Ttulo"/>
        <w:jc w:val="right"/>
        <w:rPr>
          <w:lang w:val="es-US"/>
        </w:rPr>
      </w:pPr>
    </w:p>
    <w:p w14:paraId="13C3B043" w14:textId="77777777" w:rsidR="007E1466" w:rsidRPr="003A7DF4" w:rsidRDefault="00183BFB">
      <w:pPr>
        <w:pStyle w:val="Ttulo"/>
        <w:jc w:val="right"/>
        <w:rPr>
          <w:sz w:val="28"/>
          <w:lang w:val="es-US"/>
        </w:rPr>
      </w:pPr>
      <w:r w:rsidRPr="003A7DF4">
        <w:rPr>
          <w:sz w:val="28"/>
          <w:lang w:val="es-US"/>
        </w:rPr>
        <w:t>Versión</w:t>
      </w:r>
      <w:r w:rsidR="007E1466" w:rsidRPr="003A7DF4">
        <w:rPr>
          <w:sz w:val="28"/>
          <w:lang w:val="es-US"/>
        </w:rPr>
        <w:t xml:space="preserve"> &lt;1.0</w:t>
      </w:r>
      <w:r w:rsidR="003A7DF4" w:rsidRPr="003A7DF4">
        <w:rPr>
          <w:sz w:val="28"/>
          <w:lang w:val="es-US"/>
        </w:rPr>
        <w:t>.1</w:t>
      </w:r>
      <w:r w:rsidR="007E1466" w:rsidRPr="003A7DF4">
        <w:rPr>
          <w:sz w:val="28"/>
          <w:lang w:val="es-US"/>
        </w:rPr>
        <w:t>&gt;</w:t>
      </w:r>
    </w:p>
    <w:p w14:paraId="554DA6D9" w14:textId="77777777" w:rsidR="007E1466" w:rsidRPr="003A7DF4" w:rsidRDefault="007E1466">
      <w:pPr>
        <w:rPr>
          <w:lang w:val="es-US"/>
        </w:rPr>
      </w:pPr>
    </w:p>
    <w:p w14:paraId="1F06A8A1" w14:textId="77777777" w:rsidR="007E1466" w:rsidRPr="003A7DF4" w:rsidRDefault="007E1466">
      <w:pPr>
        <w:rPr>
          <w:lang w:val="es-US"/>
        </w:rPr>
      </w:pPr>
    </w:p>
    <w:p w14:paraId="5D7FDB23" w14:textId="77777777" w:rsidR="007E1466" w:rsidRPr="003A7DF4" w:rsidRDefault="007E1466">
      <w:pPr>
        <w:pStyle w:val="Textoindependiente"/>
        <w:rPr>
          <w:lang w:val="es-US"/>
        </w:rPr>
      </w:pPr>
    </w:p>
    <w:p w14:paraId="0D06C5D4" w14:textId="77777777" w:rsidR="007E1466" w:rsidRPr="003A7DF4" w:rsidRDefault="007E1466">
      <w:pPr>
        <w:pStyle w:val="Textoindependiente"/>
        <w:rPr>
          <w:lang w:val="es-US"/>
        </w:rPr>
      </w:pPr>
    </w:p>
    <w:p w14:paraId="57E01002" w14:textId="77777777" w:rsidR="007E1466" w:rsidRPr="003A7DF4" w:rsidRDefault="007E1466">
      <w:pPr>
        <w:rPr>
          <w:lang w:val="es-US"/>
        </w:rPr>
        <w:sectPr w:rsidR="007E1466" w:rsidRPr="003A7DF4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49D30D32" w14:textId="77777777" w:rsidR="007E1466" w:rsidRPr="003A7DF4" w:rsidRDefault="003A7DF4">
      <w:pPr>
        <w:pStyle w:val="Ttulo"/>
        <w:rPr>
          <w:lang w:val="es-US"/>
        </w:rPr>
      </w:pPr>
      <w:r>
        <w:rPr>
          <w:lang w:val="es-US"/>
        </w:rPr>
        <w:lastRenderedPageBreak/>
        <w:t>Revisión de la historia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E1466" w:rsidRPr="003A7DF4" w14:paraId="72F362BA" w14:textId="77777777">
        <w:tc>
          <w:tcPr>
            <w:tcW w:w="2304" w:type="dxa"/>
          </w:tcPr>
          <w:p w14:paraId="40AE034B" w14:textId="77777777" w:rsidR="007E1466" w:rsidRPr="003A7DF4" w:rsidRDefault="003A7DF4">
            <w:pPr>
              <w:pStyle w:val="Tabletext"/>
              <w:jc w:val="center"/>
              <w:rPr>
                <w:b/>
                <w:lang w:val="es-US"/>
              </w:rPr>
            </w:pPr>
            <w:r>
              <w:rPr>
                <w:b/>
                <w:lang w:val="es-US"/>
              </w:rPr>
              <w:t xml:space="preserve">Fecha </w:t>
            </w:r>
          </w:p>
        </w:tc>
        <w:tc>
          <w:tcPr>
            <w:tcW w:w="1152" w:type="dxa"/>
          </w:tcPr>
          <w:p w14:paraId="6EC11CB3" w14:textId="77777777" w:rsidR="007E1466" w:rsidRPr="003A7DF4" w:rsidRDefault="003A7DF4">
            <w:pPr>
              <w:pStyle w:val="Tabletext"/>
              <w:jc w:val="center"/>
              <w:rPr>
                <w:b/>
                <w:lang w:val="es-US"/>
              </w:rPr>
            </w:pPr>
            <w:r w:rsidRPr="003A7DF4">
              <w:rPr>
                <w:b/>
                <w:lang w:val="es-US"/>
              </w:rPr>
              <w:t>Versión</w:t>
            </w:r>
          </w:p>
        </w:tc>
        <w:tc>
          <w:tcPr>
            <w:tcW w:w="3744" w:type="dxa"/>
          </w:tcPr>
          <w:p w14:paraId="0176F1AC" w14:textId="77777777" w:rsidR="007E1466" w:rsidRPr="003A7DF4" w:rsidRDefault="003A7DF4">
            <w:pPr>
              <w:pStyle w:val="Tabletext"/>
              <w:jc w:val="center"/>
              <w:rPr>
                <w:b/>
                <w:lang w:val="es-US"/>
              </w:rPr>
            </w:pPr>
            <w:r w:rsidRPr="003A7DF4">
              <w:rPr>
                <w:b/>
                <w:lang w:val="es-US"/>
              </w:rPr>
              <w:t>Desc</w:t>
            </w:r>
            <w:r>
              <w:rPr>
                <w:b/>
                <w:lang w:val="es-US"/>
              </w:rPr>
              <w:t>ripción</w:t>
            </w:r>
          </w:p>
        </w:tc>
        <w:tc>
          <w:tcPr>
            <w:tcW w:w="2304" w:type="dxa"/>
          </w:tcPr>
          <w:p w14:paraId="4B2203AA" w14:textId="77777777" w:rsidR="007E1466" w:rsidRPr="003A7DF4" w:rsidRDefault="003A7DF4">
            <w:pPr>
              <w:pStyle w:val="Tabletext"/>
              <w:jc w:val="center"/>
              <w:rPr>
                <w:b/>
                <w:lang w:val="es-US"/>
              </w:rPr>
            </w:pPr>
            <w:r w:rsidRPr="003A7DF4">
              <w:rPr>
                <w:b/>
                <w:lang w:val="es-US"/>
              </w:rPr>
              <w:t>Autor</w:t>
            </w:r>
          </w:p>
        </w:tc>
      </w:tr>
      <w:tr w:rsidR="007E1466" w:rsidRPr="003A7DF4" w14:paraId="110A513B" w14:textId="77777777">
        <w:tc>
          <w:tcPr>
            <w:tcW w:w="2304" w:type="dxa"/>
          </w:tcPr>
          <w:p w14:paraId="7E1F7A4B" w14:textId="63C1120F" w:rsidR="007E1466" w:rsidRPr="003A7DF4" w:rsidRDefault="00393170">
            <w:pPr>
              <w:pStyle w:val="Tabletext"/>
              <w:rPr>
                <w:lang w:val="es-US"/>
              </w:rPr>
            </w:pPr>
            <w:r>
              <w:rPr>
                <w:lang w:val="es-US"/>
              </w:rPr>
              <w:t>&lt;</w:t>
            </w:r>
            <w:r w:rsidR="003A7DF4" w:rsidRPr="003A7DF4">
              <w:rPr>
                <w:lang w:val="es-US"/>
              </w:rPr>
              <w:t>6</w:t>
            </w:r>
            <w:r w:rsidR="007E1466" w:rsidRPr="003A7DF4">
              <w:rPr>
                <w:lang w:val="es-US"/>
              </w:rPr>
              <w:t>/</w:t>
            </w:r>
            <w:r w:rsidR="003A7DF4" w:rsidRPr="003A7DF4">
              <w:rPr>
                <w:lang w:val="es-US"/>
              </w:rPr>
              <w:t>5</w:t>
            </w:r>
            <w:r w:rsidR="007E1466" w:rsidRPr="003A7DF4">
              <w:rPr>
                <w:lang w:val="es-US"/>
              </w:rPr>
              <w:t>/</w:t>
            </w:r>
            <w:r w:rsidR="003A7DF4" w:rsidRPr="003A7DF4">
              <w:rPr>
                <w:lang w:val="es-US"/>
              </w:rPr>
              <w:t>2020</w:t>
            </w:r>
            <w:r>
              <w:rPr>
                <w:lang w:val="es-US"/>
              </w:rPr>
              <w:t>&gt;</w:t>
            </w:r>
          </w:p>
        </w:tc>
        <w:tc>
          <w:tcPr>
            <w:tcW w:w="1152" w:type="dxa"/>
          </w:tcPr>
          <w:p w14:paraId="18A391D9" w14:textId="35014D28" w:rsidR="007E1466" w:rsidRPr="003A7DF4" w:rsidRDefault="00B81B60">
            <w:pPr>
              <w:pStyle w:val="Tabletext"/>
              <w:rPr>
                <w:lang w:val="es-US"/>
              </w:rPr>
            </w:pPr>
            <w:r>
              <w:rPr>
                <w:lang w:val="es-US"/>
              </w:rPr>
              <w:t>&lt;</w:t>
            </w:r>
            <w:r w:rsidR="003A7DF4" w:rsidRPr="003A7DF4">
              <w:rPr>
                <w:lang w:val="es-US"/>
              </w:rPr>
              <w:t>1.0.1</w:t>
            </w:r>
            <w:r>
              <w:rPr>
                <w:lang w:val="es-US"/>
              </w:rPr>
              <w:t>&gt;</w:t>
            </w:r>
          </w:p>
        </w:tc>
        <w:tc>
          <w:tcPr>
            <w:tcW w:w="3744" w:type="dxa"/>
          </w:tcPr>
          <w:p w14:paraId="561EFC62" w14:textId="324AADC5" w:rsidR="007E1466" w:rsidRPr="003A7DF4" w:rsidRDefault="00B7403E">
            <w:pPr>
              <w:pStyle w:val="Tabletext"/>
              <w:rPr>
                <w:lang w:val="es-US"/>
              </w:rPr>
            </w:pPr>
            <w:r w:rsidRPr="003A7DF4">
              <w:rPr>
                <w:lang w:val="es-US"/>
              </w:rPr>
              <w:t>Aquí</w:t>
            </w:r>
            <w:r w:rsidR="003A7DF4" w:rsidRPr="003A7DF4">
              <w:rPr>
                <w:lang w:val="es-US"/>
              </w:rPr>
              <w:t xml:space="preserve"> se mostrará la </w:t>
            </w:r>
            <w:proofErr w:type="spellStart"/>
            <w:r w:rsidR="003A7DF4" w:rsidRPr="003A7DF4">
              <w:rPr>
                <w:lang w:val="es-US"/>
              </w:rPr>
              <w:t>user</w:t>
            </w:r>
            <w:proofErr w:type="spellEnd"/>
            <w:r w:rsidR="003A7DF4" w:rsidRPr="003A7DF4">
              <w:rPr>
                <w:lang w:val="es-US"/>
              </w:rPr>
              <w:t xml:space="preserve"> </w:t>
            </w:r>
            <w:proofErr w:type="spellStart"/>
            <w:r w:rsidR="003A7DF4" w:rsidRPr="003A7DF4">
              <w:rPr>
                <w:lang w:val="es-US"/>
              </w:rPr>
              <w:t>story</w:t>
            </w:r>
            <w:proofErr w:type="spellEnd"/>
            <w:r w:rsidR="003A7DF4" w:rsidRPr="003A7DF4">
              <w:rPr>
                <w:lang w:val="es-US"/>
              </w:rPr>
              <w:t xml:space="preserve"> sobre</w:t>
            </w:r>
            <w:r w:rsidR="00DF3D84">
              <w:rPr>
                <w:lang w:val="es-US"/>
              </w:rPr>
              <w:t xml:space="preserve"> la funcionalidad premium presente en la aplicación</w:t>
            </w:r>
            <w:r w:rsidR="00FB0F00">
              <w:rPr>
                <w:lang w:val="es-US"/>
              </w:rPr>
              <w:t>.</w:t>
            </w:r>
          </w:p>
        </w:tc>
        <w:tc>
          <w:tcPr>
            <w:tcW w:w="2304" w:type="dxa"/>
          </w:tcPr>
          <w:p w14:paraId="7DC53189" w14:textId="77777777" w:rsidR="007E1466" w:rsidRPr="003A7DF4" w:rsidRDefault="003A7DF4">
            <w:pPr>
              <w:pStyle w:val="Tabletext"/>
              <w:rPr>
                <w:lang w:val="es-US"/>
              </w:rPr>
            </w:pPr>
            <w:r w:rsidRPr="003A7DF4">
              <w:rPr>
                <w:lang w:val="es-US"/>
              </w:rPr>
              <w:t>Verde Jeremias</w:t>
            </w:r>
          </w:p>
        </w:tc>
      </w:tr>
      <w:tr w:rsidR="007E1466" w:rsidRPr="003A7DF4" w14:paraId="17394193" w14:textId="77777777">
        <w:tc>
          <w:tcPr>
            <w:tcW w:w="2304" w:type="dxa"/>
          </w:tcPr>
          <w:p w14:paraId="53DAECAB" w14:textId="77777777" w:rsidR="007E1466" w:rsidRPr="003A7DF4" w:rsidRDefault="007E1466">
            <w:pPr>
              <w:pStyle w:val="Tabletext"/>
              <w:rPr>
                <w:lang w:val="es-US"/>
              </w:rPr>
            </w:pPr>
          </w:p>
        </w:tc>
        <w:tc>
          <w:tcPr>
            <w:tcW w:w="1152" w:type="dxa"/>
          </w:tcPr>
          <w:p w14:paraId="10B64AB8" w14:textId="77777777" w:rsidR="007E1466" w:rsidRPr="003A7DF4" w:rsidRDefault="007E1466">
            <w:pPr>
              <w:pStyle w:val="Tabletext"/>
              <w:rPr>
                <w:lang w:val="es-US"/>
              </w:rPr>
            </w:pPr>
          </w:p>
        </w:tc>
        <w:tc>
          <w:tcPr>
            <w:tcW w:w="3744" w:type="dxa"/>
          </w:tcPr>
          <w:p w14:paraId="3C5D2C37" w14:textId="77777777" w:rsidR="007E1466" w:rsidRPr="003A7DF4" w:rsidRDefault="007E1466">
            <w:pPr>
              <w:pStyle w:val="Tabletext"/>
              <w:rPr>
                <w:lang w:val="es-US"/>
              </w:rPr>
            </w:pPr>
          </w:p>
        </w:tc>
        <w:tc>
          <w:tcPr>
            <w:tcW w:w="2304" w:type="dxa"/>
          </w:tcPr>
          <w:p w14:paraId="5D761CBC" w14:textId="77777777" w:rsidR="007E1466" w:rsidRPr="003A7DF4" w:rsidRDefault="007E1466">
            <w:pPr>
              <w:pStyle w:val="Tabletext"/>
              <w:rPr>
                <w:lang w:val="es-US"/>
              </w:rPr>
            </w:pPr>
          </w:p>
        </w:tc>
      </w:tr>
      <w:tr w:rsidR="007E1466" w:rsidRPr="003A7DF4" w14:paraId="1734EA23" w14:textId="77777777">
        <w:tc>
          <w:tcPr>
            <w:tcW w:w="2304" w:type="dxa"/>
          </w:tcPr>
          <w:p w14:paraId="0A955FC0" w14:textId="77777777" w:rsidR="007E1466" w:rsidRPr="003A7DF4" w:rsidRDefault="007E1466">
            <w:pPr>
              <w:pStyle w:val="Tabletext"/>
              <w:rPr>
                <w:lang w:val="es-US"/>
              </w:rPr>
            </w:pPr>
          </w:p>
        </w:tc>
        <w:tc>
          <w:tcPr>
            <w:tcW w:w="1152" w:type="dxa"/>
          </w:tcPr>
          <w:p w14:paraId="1F86F6D5" w14:textId="77777777" w:rsidR="007E1466" w:rsidRPr="003A7DF4" w:rsidRDefault="007E1466">
            <w:pPr>
              <w:pStyle w:val="Tabletext"/>
              <w:rPr>
                <w:lang w:val="es-US"/>
              </w:rPr>
            </w:pPr>
          </w:p>
        </w:tc>
        <w:tc>
          <w:tcPr>
            <w:tcW w:w="3744" w:type="dxa"/>
          </w:tcPr>
          <w:p w14:paraId="17B8180E" w14:textId="77777777" w:rsidR="007E1466" w:rsidRPr="003A7DF4" w:rsidRDefault="007E1466">
            <w:pPr>
              <w:pStyle w:val="Tabletext"/>
              <w:rPr>
                <w:lang w:val="es-US"/>
              </w:rPr>
            </w:pPr>
          </w:p>
        </w:tc>
        <w:tc>
          <w:tcPr>
            <w:tcW w:w="2304" w:type="dxa"/>
          </w:tcPr>
          <w:p w14:paraId="0C7FA04A" w14:textId="77777777" w:rsidR="007E1466" w:rsidRPr="003A7DF4" w:rsidRDefault="007E1466">
            <w:pPr>
              <w:pStyle w:val="Tabletext"/>
              <w:rPr>
                <w:lang w:val="es-US"/>
              </w:rPr>
            </w:pPr>
          </w:p>
        </w:tc>
      </w:tr>
      <w:tr w:rsidR="007E1466" w:rsidRPr="003A7DF4" w14:paraId="02CC9355" w14:textId="77777777">
        <w:tc>
          <w:tcPr>
            <w:tcW w:w="2304" w:type="dxa"/>
          </w:tcPr>
          <w:p w14:paraId="6406FD7B" w14:textId="77777777" w:rsidR="007E1466" w:rsidRPr="003A7DF4" w:rsidRDefault="007E1466">
            <w:pPr>
              <w:pStyle w:val="Tabletext"/>
              <w:rPr>
                <w:lang w:val="es-US"/>
              </w:rPr>
            </w:pPr>
          </w:p>
        </w:tc>
        <w:tc>
          <w:tcPr>
            <w:tcW w:w="1152" w:type="dxa"/>
          </w:tcPr>
          <w:p w14:paraId="7B373D6F" w14:textId="77777777" w:rsidR="007E1466" w:rsidRPr="003A7DF4" w:rsidRDefault="007E1466">
            <w:pPr>
              <w:pStyle w:val="Tabletext"/>
              <w:rPr>
                <w:lang w:val="es-US"/>
              </w:rPr>
            </w:pPr>
          </w:p>
        </w:tc>
        <w:tc>
          <w:tcPr>
            <w:tcW w:w="3744" w:type="dxa"/>
          </w:tcPr>
          <w:p w14:paraId="113CBECB" w14:textId="77777777" w:rsidR="007E1466" w:rsidRPr="003A7DF4" w:rsidRDefault="007E1466">
            <w:pPr>
              <w:pStyle w:val="Tabletext"/>
              <w:rPr>
                <w:lang w:val="es-US"/>
              </w:rPr>
            </w:pPr>
          </w:p>
        </w:tc>
        <w:tc>
          <w:tcPr>
            <w:tcW w:w="2304" w:type="dxa"/>
          </w:tcPr>
          <w:p w14:paraId="627021C6" w14:textId="77777777" w:rsidR="007E1466" w:rsidRPr="003A7DF4" w:rsidRDefault="007E1466">
            <w:pPr>
              <w:pStyle w:val="Tabletext"/>
              <w:rPr>
                <w:lang w:val="es-US"/>
              </w:rPr>
            </w:pPr>
          </w:p>
        </w:tc>
      </w:tr>
    </w:tbl>
    <w:p w14:paraId="7D3CD4A7" w14:textId="77777777" w:rsidR="007E1466" w:rsidRPr="003A7DF4" w:rsidRDefault="007E1466">
      <w:pPr>
        <w:rPr>
          <w:lang w:val="es-US"/>
        </w:rPr>
      </w:pPr>
    </w:p>
    <w:p w14:paraId="21B71464" w14:textId="77777777" w:rsidR="007E1466" w:rsidRPr="003A7DF4" w:rsidRDefault="007E1466">
      <w:pPr>
        <w:pStyle w:val="Ttulo"/>
        <w:rPr>
          <w:lang w:val="es-US"/>
        </w:rPr>
      </w:pPr>
      <w:bookmarkStart w:id="0" w:name="_GoBack"/>
      <w:bookmarkEnd w:id="0"/>
      <w:r w:rsidRPr="003A7DF4">
        <w:rPr>
          <w:lang w:val="es-US"/>
        </w:rPr>
        <w:br w:type="page"/>
      </w:r>
      <w:r w:rsidRPr="003A7DF4">
        <w:rPr>
          <w:lang w:val="es-US"/>
        </w:rPr>
        <w:lastRenderedPageBreak/>
        <w:t>Tabl</w:t>
      </w:r>
      <w:r w:rsidR="003A7DF4">
        <w:rPr>
          <w:lang w:val="es-US"/>
        </w:rPr>
        <w:t>a de contenidos</w:t>
      </w:r>
    </w:p>
    <w:p w14:paraId="07960557" w14:textId="721AD3D4" w:rsidR="0055225F" w:rsidRPr="003A7DF4" w:rsidRDefault="007E1466">
      <w:pPr>
        <w:pStyle w:val="TDC1"/>
        <w:tabs>
          <w:tab w:val="left" w:pos="432"/>
        </w:tabs>
        <w:rPr>
          <w:rFonts w:ascii="Calibri" w:hAnsi="Calibri"/>
          <w:noProof/>
          <w:sz w:val="24"/>
          <w:szCs w:val="24"/>
          <w:lang w:val="es-US" w:eastAsia="es-ES_tradnl"/>
        </w:rPr>
      </w:pPr>
      <w:r w:rsidRPr="003A7DF4">
        <w:rPr>
          <w:lang w:val="es-US"/>
        </w:rPr>
        <w:fldChar w:fldCharType="begin"/>
      </w:r>
      <w:r w:rsidRPr="003A7DF4">
        <w:rPr>
          <w:lang w:val="es-US"/>
        </w:rPr>
        <w:instrText xml:space="preserve"> </w:instrText>
      </w:r>
      <w:r w:rsidR="00FA6F25" w:rsidRPr="003A7DF4">
        <w:rPr>
          <w:lang w:val="es-US"/>
        </w:rPr>
        <w:instrText>TOC</w:instrText>
      </w:r>
      <w:r w:rsidRPr="003A7DF4">
        <w:rPr>
          <w:lang w:val="es-US"/>
        </w:rPr>
        <w:instrText xml:space="preserve"> \o "1-3" </w:instrText>
      </w:r>
      <w:r w:rsidRPr="003A7DF4">
        <w:rPr>
          <w:lang w:val="es-US"/>
        </w:rPr>
        <w:fldChar w:fldCharType="separate"/>
      </w:r>
      <w:r w:rsidR="0055225F" w:rsidRPr="003A7DF4">
        <w:rPr>
          <w:noProof/>
          <w:lang w:val="es-US"/>
        </w:rPr>
        <w:t>1.</w:t>
      </w:r>
      <w:r w:rsidR="0055225F" w:rsidRPr="003A7DF4">
        <w:rPr>
          <w:rFonts w:ascii="Calibri" w:hAnsi="Calibri"/>
          <w:noProof/>
          <w:sz w:val="24"/>
          <w:szCs w:val="24"/>
          <w:lang w:val="es-US" w:eastAsia="es-ES_tradnl"/>
        </w:rPr>
        <w:tab/>
      </w:r>
      <w:r w:rsidR="0055225F" w:rsidRPr="003A7DF4">
        <w:rPr>
          <w:noProof/>
          <w:lang w:val="es-US"/>
        </w:rPr>
        <w:t>Descr</w:t>
      </w:r>
      <w:r w:rsidR="003A7DF4">
        <w:rPr>
          <w:noProof/>
          <w:lang w:val="es-US"/>
        </w:rPr>
        <w:t>ipcion</w:t>
      </w:r>
      <w:r w:rsidR="0055225F" w:rsidRPr="003A7DF4">
        <w:rPr>
          <w:noProof/>
          <w:lang w:val="es-US"/>
        </w:rPr>
        <w:tab/>
      </w:r>
      <w:r w:rsidR="003B017F">
        <w:rPr>
          <w:noProof/>
          <w:lang w:val="es-US"/>
        </w:rPr>
        <w:t>4</w:t>
      </w:r>
    </w:p>
    <w:p w14:paraId="2157993F" w14:textId="6E6B14BF" w:rsidR="0055225F" w:rsidRPr="00065C3D" w:rsidRDefault="0055225F">
      <w:pPr>
        <w:pStyle w:val="TDC1"/>
        <w:tabs>
          <w:tab w:val="left" w:pos="432"/>
        </w:tabs>
        <w:rPr>
          <w:rFonts w:ascii="Calibri" w:hAnsi="Calibri"/>
          <w:noProof/>
          <w:sz w:val="24"/>
          <w:szCs w:val="24"/>
          <w:lang w:val="es-US" w:eastAsia="es-ES_tradnl"/>
        </w:rPr>
      </w:pPr>
      <w:r w:rsidRPr="003A7DF4">
        <w:rPr>
          <w:noProof/>
          <w:lang w:val="es-US"/>
        </w:rPr>
        <w:t>2.</w:t>
      </w:r>
      <w:r w:rsidRPr="003A7DF4">
        <w:rPr>
          <w:rFonts w:ascii="Calibri" w:hAnsi="Calibri"/>
          <w:noProof/>
          <w:sz w:val="24"/>
          <w:szCs w:val="24"/>
          <w:lang w:val="es-US" w:eastAsia="es-ES_tradnl"/>
        </w:rPr>
        <w:tab/>
      </w:r>
      <w:r w:rsidR="003A7DF4">
        <w:rPr>
          <w:noProof/>
          <w:lang w:val="es-US"/>
        </w:rPr>
        <w:t>Criterios de aceptacion</w:t>
      </w:r>
      <w:r w:rsidRPr="003A7DF4">
        <w:rPr>
          <w:noProof/>
          <w:lang w:val="es-US"/>
        </w:rPr>
        <w:tab/>
      </w:r>
      <w:r w:rsidR="003B017F">
        <w:rPr>
          <w:noProof/>
          <w:lang w:val="es-US"/>
        </w:rPr>
        <w:t>4</w:t>
      </w:r>
    </w:p>
    <w:p w14:paraId="389EDA08" w14:textId="77777777" w:rsidR="003A7DF4" w:rsidRPr="003A7DF4" w:rsidRDefault="007E1466" w:rsidP="003A7DF4">
      <w:pPr>
        <w:pStyle w:val="Ttulo"/>
        <w:rPr>
          <w:lang w:val="es-US"/>
        </w:rPr>
      </w:pPr>
      <w:r w:rsidRPr="003A7DF4">
        <w:rPr>
          <w:rFonts w:ascii="Times New Roman" w:hAnsi="Times New Roman"/>
          <w:sz w:val="20"/>
          <w:lang w:val="es-US"/>
        </w:rPr>
        <w:fldChar w:fldCharType="end"/>
      </w:r>
      <w:r w:rsidRPr="003A7DF4">
        <w:rPr>
          <w:lang w:val="es-US"/>
        </w:rPr>
        <w:br w:type="page"/>
      </w:r>
      <w:bookmarkStart w:id="1" w:name="_Toc423410237"/>
      <w:bookmarkStart w:id="2" w:name="_Toc425054503"/>
      <w:r w:rsidR="003A7DF4" w:rsidRPr="003A7DF4">
        <w:rPr>
          <w:lang w:val="es-US"/>
        </w:rPr>
        <w:lastRenderedPageBreak/>
        <w:t>Visualización de viajes</w:t>
      </w:r>
    </w:p>
    <w:p w14:paraId="411F3E12" w14:textId="77777777" w:rsidR="007E1466" w:rsidRPr="003A7DF4" w:rsidRDefault="007E1466">
      <w:pPr>
        <w:pStyle w:val="Ttulo"/>
        <w:rPr>
          <w:lang w:val="es-US"/>
        </w:rPr>
      </w:pPr>
      <w:r w:rsidRPr="003A7DF4">
        <w:rPr>
          <w:lang w:val="es-US"/>
        </w:rPr>
        <w:t xml:space="preserve"> </w:t>
      </w:r>
      <w:bookmarkEnd w:id="1"/>
      <w:bookmarkEnd w:id="2"/>
    </w:p>
    <w:p w14:paraId="669D1838" w14:textId="77777777" w:rsidR="007E1466" w:rsidRPr="003A7DF4" w:rsidRDefault="007E1466" w:rsidP="00D86A9B">
      <w:pPr>
        <w:pStyle w:val="InfoBlue"/>
        <w:ind w:left="0"/>
        <w:rPr>
          <w:lang w:val="es-US"/>
        </w:rPr>
      </w:pPr>
    </w:p>
    <w:p w14:paraId="33B71AD3" w14:textId="5132C995" w:rsidR="007E1466" w:rsidRPr="004F0FA0" w:rsidRDefault="003A7DF4">
      <w:pPr>
        <w:pStyle w:val="Ttulo1"/>
        <w:rPr>
          <w:u w:val="single"/>
          <w:lang w:val="es-US"/>
        </w:rPr>
      </w:pPr>
      <w:bookmarkStart w:id="3" w:name="_Toc423410239"/>
      <w:bookmarkStart w:id="4" w:name="_Toc425054505"/>
      <w:r w:rsidRPr="004F0FA0">
        <w:rPr>
          <w:u w:val="single"/>
          <w:lang w:val="es-US"/>
        </w:rPr>
        <w:t>Descripción</w:t>
      </w:r>
      <w:r w:rsidR="004F0FA0">
        <w:rPr>
          <w:u w:val="single"/>
          <w:lang w:val="es-US"/>
        </w:rPr>
        <w:t>:</w:t>
      </w:r>
    </w:p>
    <w:p w14:paraId="645B9782" w14:textId="6348A381" w:rsidR="003A7DF4" w:rsidRPr="00DF3D84" w:rsidRDefault="00DF3D84" w:rsidP="00C44367">
      <w:pPr>
        <w:ind w:left="720"/>
        <w:rPr>
          <w:lang w:val="es-US"/>
        </w:rPr>
      </w:pPr>
      <w:r w:rsidRPr="00DF3D84">
        <w:rPr>
          <w:rFonts w:ascii="Arial" w:hAnsi="Arial" w:cs="Arial"/>
          <w:color w:val="000000"/>
          <w:sz w:val="22"/>
          <w:szCs w:val="22"/>
          <w:shd w:val="clear" w:color="auto" w:fill="FFFFFF"/>
          <w:lang w:val="es-US"/>
        </w:rPr>
        <w:t>Como viajero frecuente quiero poder acceder a una funcionalidad premium y así recibir notificaciones que acorten el tiempo que tenga que estar en el aeropuerto, así como también facilitar el desplazamiento en los mismos.</w:t>
      </w:r>
    </w:p>
    <w:bookmarkEnd w:id="3"/>
    <w:bookmarkEnd w:id="4"/>
    <w:p w14:paraId="28D02FC5" w14:textId="77777777" w:rsidR="003A7DF4" w:rsidRPr="004F0FA0" w:rsidRDefault="003A7DF4" w:rsidP="003A7DF4">
      <w:pPr>
        <w:pStyle w:val="Ttulo1"/>
        <w:widowControl/>
        <w:rPr>
          <w:szCs w:val="24"/>
          <w:lang w:val="es-US"/>
        </w:rPr>
      </w:pPr>
      <w:r w:rsidRPr="004F0FA0">
        <w:rPr>
          <w:rFonts w:cs="Arial"/>
          <w:bCs/>
          <w:color w:val="000000"/>
          <w:szCs w:val="24"/>
          <w:u w:val="single"/>
          <w:lang w:val="es-US"/>
        </w:rPr>
        <w:t>Criterio de aceptación:</w:t>
      </w:r>
    </w:p>
    <w:p w14:paraId="60725AA2" w14:textId="47D6EA0F" w:rsidR="00DF3D84" w:rsidRPr="00DF3D84" w:rsidRDefault="00DF3D84" w:rsidP="004F0FA0">
      <w:pPr>
        <w:pStyle w:val="NormalWeb"/>
        <w:numPr>
          <w:ilvl w:val="0"/>
          <w:numId w:val="26"/>
        </w:numPr>
        <w:spacing w:before="0" w:beforeAutospacing="0" w:after="0" w:afterAutospacing="0"/>
        <w:jc w:val="both"/>
        <w:rPr>
          <w:lang w:val="es-US" w:eastAsia="es-AR"/>
        </w:rPr>
      </w:pPr>
      <w:r w:rsidRPr="00DF3D84">
        <w:rPr>
          <w:rFonts w:ascii="Arial" w:hAnsi="Arial" w:cs="Arial"/>
          <w:color w:val="000000"/>
          <w:sz w:val="22"/>
          <w:szCs w:val="22"/>
          <w:shd w:val="clear" w:color="auto" w:fill="FFFFFF"/>
          <w:lang w:val="es-US"/>
        </w:rPr>
        <w:t>Poder enviar notificaciones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  <w:lang w:val="es-US"/>
        </w:rPr>
        <w:t>.</w:t>
      </w:r>
    </w:p>
    <w:p w14:paraId="1E0BE19B" w14:textId="3127221F" w:rsidR="00DF3D84" w:rsidRPr="00DF3D84" w:rsidRDefault="00DF3D84" w:rsidP="004F0FA0">
      <w:pPr>
        <w:pStyle w:val="NormalWeb"/>
        <w:numPr>
          <w:ilvl w:val="0"/>
          <w:numId w:val="26"/>
        </w:numPr>
        <w:spacing w:before="0" w:beforeAutospacing="0" w:after="0" w:afterAutospacing="0"/>
        <w:jc w:val="both"/>
        <w:rPr>
          <w:lang w:val="es-US"/>
        </w:rPr>
      </w:pPr>
      <w:r w:rsidRPr="00DF3D84">
        <w:rPr>
          <w:rFonts w:ascii="Arial" w:hAnsi="Arial" w:cs="Arial"/>
          <w:color w:val="000000"/>
          <w:sz w:val="22"/>
          <w:szCs w:val="22"/>
          <w:shd w:val="clear" w:color="auto" w:fill="FFFFFF"/>
          <w:lang w:val="es-US"/>
        </w:rPr>
        <w:t>Tener acceso a información de los vuelos y aeropuertos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  <w:lang w:val="es-US"/>
        </w:rPr>
        <w:t>.</w:t>
      </w:r>
    </w:p>
    <w:p w14:paraId="48DAA83D" w14:textId="71B1F329" w:rsidR="00DF3D84" w:rsidRPr="00DF3D84" w:rsidRDefault="00DF3D84" w:rsidP="004F0FA0">
      <w:pPr>
        <w:pStyle w:val="NormalWeb"/>
        <w:numPr>
          <w:ilvl w:val="0"/>
          <w:numId w:val="26"/>
        </w:numPr>
        <w:spacing w:before="0" w:beforeAutospacing="0" w:after="0" w:afterAutospacing="0"/>
        <w:jc w:val="both"/>
        <w:rPr>
          <w:lang w:val="es-US"/>
        </w:rPr>
      </w:pPr>
      <w:r w:rsidRPr="00DF3D84">
        <w:rPr>
          <w:rFonts w:ascii="Arial" w:hAnsi="Arial" w:cs="Arial"/>
          <w:color w:val="000000"/>
          <w:sz w:val="22"/>
          <w:szCs w:val="22"/>
          <w:shd w:val="clear" w:color="auto" w:fill="FFFFFF"/>
          <w:lang w:val="es-US"/>
        </w:rPr>
        <w:t>Controlar las actualizaciones de vuelos y aeropuertos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  <w:lang w:val="es-US"/>
        </w:rPr>
        <w:t>.</w:t>
      </w:r>
    </w:p>
    <w:p w14:paraId="0774F718" w14:textId="5BAE4210" w:rsidR="00DF3D84" w:rsidRPr="00DF3D84" w:rsidRDefault="00DF3D84" w:rsidP="004F0FA0">
      <w:pPr>
        <w:pStyle w:val="NormalWeb"/>
        <w:numPr>
          <w:ilvl w:val="0"/>
          <w:numId w:val="26"/>
        </w:numPr>
        <w:spacing w:before="0" w:beforeAutospacing="0" w:afterAutospacing="0"/>
        <w:jc w:val="both"/>
        <w:rPr>
          <w:lang w:val="es-US"/>
        </w:rPr>
      </w:pPr>
      <w:r w:rsidRPr="00DF3D84">
        <w:rPr>
          <w:rFonts w:ascii="Arial" w:hAnsi="Arial" w:cs="Arial"/>
          <w:color w:val="000000"/>
          <w:sz w:val="22"/>
          <w:szCs w:val="22"/>
          <w:shd w:val="clear" w:color="auto" w:fill="FFFFFF"/>
          <w:lang w:val="es-US"/>
        </w:rPr>
        <w:t>El sistema debe poder distinguir en el registro de usuarios a aquellos que tienen servicio premium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  <w:lang w:val="es-US"/>
        </w:rPr>
        <w:t>.</w:t>
      </w:r>
    </w:p>
    <w:p w14:paraId="6459E51E" w14:textId="77777777" w:rsidR="007E1466" w:rsidRDefault="007E1466">
      <w:pPr>
        <w:pStyle w:val="InfoBlue"/>
      </w:pPr>
    </w:p>
    <w:sectPr w:rsidR="007E1466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96A168" w14:textId="77777777" w:rsidR="003709C2" w:rsidRDefault="003709C2">
      <w:pPr>
        <w:spacing w:line="240" w:lineRule="auto"/>
      </w:pPr>
      <w:r>
        <w:separator/>
      </w:r>
    </w:p>
  </w:endnote>
  <w:endnote w:type="continuationSeparator" w:id="0">
    <w:p w14:paraId="224185D1" w14:textId="77777777" w:rsidR="003709C2" w:rsidRDefault="003709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E1466" w:rsidRPr="00183BFB" w14:paraId="462431B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CCDFA8E" w14:textId="77777777" w:rsidR="007E1466" w:rsidRPr="00183BFB" w:rsidRDefault="007E1466">
          <w:pPr>
            <w:ind w:right="360"/>
            <w:rPr>
              <w:sz w:val="24"/>
              <w:lang w:val="es-US"/>
            </w:rPr>
          </w:pPr>
          <w:r w:rsidRPr="00183BFB">
            <w:rPr>
              <w:lang w:val="es-US"/>
            </w:rPr>
            <w:t>Con</w:t>
          </w:r>
          <w:r w:rsidR="00183BFB" w:rsidRPr="00183BFB">
            <w:rPr>
              <w:lang w:val="es-US"/>
            </w:rPr>
            <w:t>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5121B84" w14:textId="1A7CF369" w:rsidR="007E1466" w:rsidRPr="00183BFB" w:rsidRDefault="007E1466">
          <w:pPr>
            <w:jc w:val="center"/>
            <w:rPr>
              <w:lang w:val="es-US"/>
            </w:rPr>
          </w:pPr>
          <w:r w:rsidRPr="00183BFB">
            <w:rPr>
              <w:lang w:val="es-US"/>
            </w:rPr>
            <w:fldChar w:fldCharType="begin"/>
          </w:r>
          <w:r w:rsidR="00FA6F25" w:rsidRPr="00183BFB">
            <w:rPr>
              <w:lang w:val="es-US"/>
            </w:rPr>
            <w:instrText>SYMBOL</w:instrText>
          </w:r>
          <w:r w:rsidRPr="00183BFB">
            <w:rPr>
              <w:lang w:val="es-US"/>
            </w:rPr>
            <w:instrText xml:space="preserve"> 211 \f "Symbol" \s 10</w:instrText>
          </w:r>
          <w:r w:rsidRPr="00183BFB">
            <w:rPr>
              <w:lang w:val="es-US"/>
            </w:rPr>
            <w:fldChar w:fldCharType="separate"/>
          </w:r>
          <w:r w:rsidRPr="00183BFB">
            <w:rPr>
              <w:rFonts w:ascii="Symbol" w:hAnsi="Symbol"/>
              <w:lang w:val="es-US"/>
            </w:rPr>
            <w:t>Ó</w:t>
          </w:r>
          <w:r w:rsidRPr="00183BFB">
            <w:rPr>
              <w:lang w:val="es-US"/>
            </w:rPr>
            <w:fldChar w:fldCharType="end"/>
          </w:r>
          <w:r w:rsidR="00E07940">
            <w:rPr>
              <w:lang w:val="es-US"/>
            </w:rPr>
            <w:t>&lt;</w:t>
          </w:r>
          <w:proofErr w:type="spellStart"/>
          <w:r w:rsidR="00183BFB">
            <w:rPr>
              <w:lang w:val="es-US"/>
            </w:rPr>
            <w:t>Travel</w:t>
          </w:r>
          <w:proofErr w:type="spellEnd"/>
          <w:r w:rsidR="00183BFB">
            <w:rPr>
              <w:lang w:val="es-US"/>
            </w:rPr>
            <w:t xml:space="preserve"> S.A</w:t>
          </w:r>
          <w:r w:rsidR="00E07940">
            <w:rPr>
              <w:lang w:val="es-US"/>
            </w:rPr>
            <w:t>&gt;</w:t>
          </w:r>
          <w:r w:rsidRPr="00183BFB">
            <w:rPr>
              <w:lang w:val="es-US"/>
            </w:rPr>
            <w:t xml:space="preserve">, </w:t>
          </w:r>
          <w:r w:rsidRPr="00183BFB">
            <w:rPr>
              <w:lang w:val="es-US"/>
            </w:rPr>
            <w:fldChar w:fldCharType="begin"/>
          </w:r>
          <w:r w:rsidRPr="00183BFB">
            <w:rPr>
              <w:lang w:val="es-US"/>
            </w:rPr>
            <w:instrText xml:space="preserve"> </w:instrText>
          </w:r>
          <w:r w:rsidR="00FA6F25" w:rsidRPr="00183BFB">
            <w:rPr>
              <w:lang w:val="es-US"/>
            </w:rPr>
            <w:instrText>DATE</w:instrText>
          </w:r>
          <w:r w:rsidRPr="00183BFB">
            <w:rPr>
              <w:lang w:val="es-US"/>
            </w:rPr>
            <w:instrText xml:space="preserve"> \@ "</w:instrText>
          </w:r>
          <w:r w:rsidR="00FA6F25" w:rsidRPr="00183BFB">
            <w:rPr>
              <w:lang w:val="es-US"/>
            </w:rPr>
            <w:instrText>yyyy</w:instrText>
          </w:r>
          <w:r w:rsidRPr="00183BFB">
            <w:rPr>
              <w:lang w:val="es-US"/>
            </w:rPr>
            <w:instrText xml:space="preserve">" </w:instrText>
          </w:r>
          <w:r w:rsidRPr="00183BFB">
            <w:rPr>
              <w:lang w:val="es-US"/>
            </w:rPr>
            <w:fldChar w:fldCharType="separate"/>
          </w:r>
          <w:r w:rsidR="00E07940">
            <w:rPr>
              <w:noProof/>
              <w:lang w:val="es-US"/>
            </w:rPr>
            <w:t>2020</w:t>
          </w:r>
          <w:r w:rsidRPr="00183BFB">
            <w:rPr>
              <w:lang w:val="es-US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2B6493B" w14:textId="77777777" w:rsidR="007E1466" w:rsidRPr="00183BFB" w:rsidRDefault="007E1466">
          <w:pPr>
            <w:jc w:val="right"/>
            <w:rPr>
              <w:lang w:val="es-US"/>
            </w:rPr>
          </w:pPr>
          <w:r w:rsidRPr="00183BFB">
            <w:rPr>
              <w:lang w:val="es-US"/>
            </w:rPr>
            <w:t xml:space="preserve">Page </w:t>
          </w:r>
          <w:r w:rsidRPr="00183BFB">
            <w:rPr>
              <w:rStyle w:val="Nmerodepgina"/>
              <w:lang w:val="es-US"/>
            </w:rPr>
            <w:fldChar w:fldCharType="begin"/>
          </w:r>
          <w:r w:rsidR="00FA6F25" w:rsidRPr="00183BFB">
            <w:rPr>
              <w:rStyle w:val="Nmerodepgina"/>
              <w:lang w:val="es-US"/>
            </w:rPr>
            <w:instrText>PAGE</w:instrText>
          </w:r>
          <w:r w:rsidRPr="00183BFB">
            <w:rPr>
              <w:rStyle w:val="Nmerodepgina"/>
              <w:lang w:val="es-US"/>
            </w:rPr>
            <w:instrText xml:space="preserve"> </w:instrText>
          </w:r>
          <w:r w:rsidRPr="00183BFB">
            <w:rPr>
              <w:rStyle w:val="Nmerodepgina"/>
              <w:lang w:val="es-US"/>
            </w:rPr>
            <w:fldChar w:fldCharType="separate"/>
          </w:r>
          <w:r w:rsidR="00FE272A" w:rsidRPr="00183BFB">
            <w:rPr>
              <w:rStyle w:val="Nmerodepgina"/>
              <w:noProof/>
              <w:lang w:val="es-US"/>
            </w:rPr>
            <w:t>4</w:t>
          </w:r>
          <w:r w:rsidRPr="00183BFB">
            <w:rPr>
              <w:rStyle w:val="Nmerodepgina"/>
              <w:lang w:val="es-US"/>
            </w:rPr>
            <w:fldChar w:fldCharType="end"/>
          </w:r>
        </w:p>
      </w:tc>
    </w:tr>
  </w:tbl>
  <w:p w14:paraId="759394FD" w14:textId="77777777" w:rsidR="007E1466" w:rsidRDefault="007E146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434915" w14:textId="77777777" w:rsidR="003709C2" w:rsidRDefault="003709C2">
      <w:pPr>
        <w:spacing w:line="240" w:lineRule="auto"/>
      </w:pPr>
      <w:r>
        <w:separator/>
      </w:r>
    </w:p>
  </w:footnote>
  <w:footnote w:type="continuationSeparator" w:id="0">
    <w:p w14:paraId="640578C9" w14:textId="77777777" w:rsidR="003709C2" w:rsidRDefault="003709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377980" w14:textId="77777777" w:rsidR="007E1466" w:rsidRDefault="007E1466">
    <w:pPr>
      <w:rPr>
        <w:sz w:val="24"/>
      </w:rPr>
    </w:pPr>
  </w:p>
  <w:p w14:paraId="433D031C" w14:textId="77777777" w:rsidR="007E1466" w:rsidRDefault="007E1466">
    <w:pPr>
      <w:pBdr>
        <w:top w:val="single" w:sz="6" w:space="1" w:color="auto"/>
      </w:pBdr>
      <w:rPr>
        <w:sz w:val="24"/>
      </w:rPr>
    </w:pPr>
  </w:p>
  <w:p w14:paraId="16AD1A52" w14:textId="77777777" w:rsidR="007E1466" w:rsidRDefault="003A7DF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TRAVEL S.A</w:t>
    </w:r>
  </w:p>
  <w:p w14:paraId="09D78AC4" w14:textId="77777777" w:rsidR="007E1466" w:rsidRDefault="007E1466">
    <w:pPr>
      <w:pBdr>
        <w:bottom w:val="single" w:sz="6" w:space="1" w:color="auto"/>
      </w:pBdr>
      <w:jc w:val="right"/>
      <w:rPr>
        <w:sz w:val="24"/>
      </w:rPr>
    </w:pPr>
  </w:p>
  <w:p w14:paraId="2CF345EA" w14:textId="77777777" w:rsidR="007E1466" w:rsidRDefault="007E146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E1466" w14:paraId="5E55D1C5" w14:textId="77777777">
      <w:tc>
        <w:tcPr>
          <w:tcW w:w="6379" w:type="dxa"/>
        </w:tcPr>
        <w:p w14:paraId="75C28257" w14:textId="77777777" w:rsidR="007E1466" w:rsidRPr="00183BFB" w:rsidRDefault="00183BFB">
          <w:pPr>
            <w:rPr>
              <w:lang w:val="es-US"/>
            </w:rPr>
          </w:pPr>
          <w:r w:rsidRPr="00183BFB">
            <w:rPr>
              <w:lang w:val="es-US"/>
            </w:rPr>
            <w:t>Aplicación de viajes</w:t>
          </w:r>
        </w:p>
      </w:tc>
      <w:tc>
        <w:tcPr>
          <w:tcW w:w="3179" w:type="dxa"/>
        </w:tcPr>
        <w:p w14:paraId="420F41A3" w14:textId="77777777" w:rsidR="007E1466" w:rsidRPr="00183BFB" w:rsidRDefault="007E1466">
          <w:pPr>
            <w:tabs>
              <w:tab w:val="left" w:pos="1135"/>
            </w:tabs>
            <w:spacing w:before="40"/>
            <w:ind w:right="68"/>
            <w:rPr>
              <w:lang w:val="es-US"/>
            </w:rPr>
          </w:pPr>
          <w:r w:rsidRPr="00183BFB">
            <w:rPr>
              <w:lang w:val="es-US"/>
            </w:rPr>
            <w:t xml:space="preserve">  </w:t>
          </w:r>
          <w:r w:rsidR="00183BFB" w:rsidRPr="00183BFB">
            <w:rPr>
              <w:lang w:val="es-US"/>
            </w:rPr>
            <w:t>Versión</w:t>
          </w:r>
          <w:r w:rsidRPr="00183BFB">
            <w:rPr>
              <w:lang w:val="es-US"/>
            </w:rPr>
            <w:t>:           &lt;1.</w:t>
          </w:r>
          <w:r w:rsidR="00183BFB">
            <w:rPr>
              <w:lang w:val="es-US"/>
            </w:rPr>
            <w:t>0.1</w:t>
          </w:r>
          <w:r w:rsidRPr="00183BFB">
            <w:rPr>
              <w:lang w:val="es-US"/>
            </w:rPr>
            <w:t>&gt;</w:t>
          </w:r>
        </w:p>
      </w:tc>
    </w:tr>
    <w:tr w:rsidR="007E1466" w14:paraId="42D32E66" w14:textId="77777777">
      <w:tc>
        <w:tcPr>
          <w:tcW w:w="6379" w:type="dxa"/>
        </w:tcPr>
        <w:p w14:paraId="1D5D5E51" w14:textId="77777777" w:rsidR="007E1466" w:rsidRPr="00183BFB" w:rsidRDefault="00A2275E" w:rsidP="00F52789">
          <w:pPr>
            <w:rPr>
              <w:lang w:val="es-US"/>
            </w:rPr>
          </w:pPr>
          <w:r>
            <w:rPr>
              <w:lang w:val="es-US"/>
            </w:rPr>
            <w:t>Estadísticas globales</w:t>
          </w:r>
        </w:p>
      </w:tc>
      <w:tc>
        <w:tcPr>
          <w:tcW w:w="3179" w:type="dxa"/>
        </w:tcPr>
        <w:p w14:paraId="21F8048C" w14:textId="77777777" w:rsidR="007E1466" w:rsidRPr="00183BFB" w:rsidRDefault="007E1466">
          <w:pPr>
            <w:rPr>
              <w:lang w:val="es-US"/>
            </w:rPr>
          </w:pPr>
          <w:r w:rsidRPr="00183BFB">
            <w:rPr>
              <w:lang w:val="es-US"/>
            </w:rPr>
            <w:t xml:space="preserve">  </w:t>
          </w:r>
          <w:r w:rsidR="00183BFB">
            <w:rPr>
              <w:lang w:val="es-US"/>
            </w:rPr>
            <w:t>Fecha</w:t>
          </w:r>
          <w:r w:rsidRPr="00183BFB">
            <w:rPr>
              <w:lang w:val="es-US"/>
            </w:rPr>
            <w:t>:  &lt;</w:t>
          </w:r>
          <w:r w:rsidR="00183BFB">
            <w:rPr>
              <w:lang w:val="es-US"/>
            </w:rPr>
            <w:t>6</w:t>
          </w:r>
          <w:r w:rsidRPr="00183BFB">
            <w:rPr>
              <w:lang w:val="es-US"/>
            </w:rPr>
            <w:t>/</w:t>
          </w:r>
          <w:r w:rsidR="00183BFB">
            <w:rPr>
              <w:lang w:val="es-US"/>
            </w:rPr>
            <w:t>5</w:t>
          </w:r>
          <w:r w:rsidRPr="00183BFB">
            <w:rPr>
              <w:lang w:val="es-US"/>
            </w:rPr>
            <w:t>/</w:t>
          </w:r>
          <w:r w:rsidR="00183BFB">
            <w:rPr>
              <w:lang w:val="es-US"/>
            </w:rPr>
            <w:t>2020</w:t>
          </w:r>
          <w:r w:rsidRPr="00183BFB">
            <w:rPr>
              <w:lang w:val="es-US"/>
            </w:rPr>
            <w:t>&gt;</w:t>
          </w:r>
        </w:p>
      </w:tc>
    </w:tr>
    <w:tr w:rsidR="007E1466" w14:paraId="546698CB" w14:textId="77777777">
      <w:tc>
        <w:tcPr>
          <w:tcW w:w="9558" w:type="dxa"/>
          <w:gridSpan w:val="2"/>
        </w:tcPr>
        <w:p w14:paraId="3AA7DA18" w14:textId="5DDBC077" w:rsidR="007E1466" w:rsidRPr="00183BFB" w:rsidRDefault="00FB0F00">
          <w:pPr>
            <w:rPr>
              <w:lang w:val="es-US"/>
            </w:rPr>
          </w:pPr>
          <w:proofErr w:type="spellStart"/>
          <w:r>
            <w:rPr>
              <w:lang w:val="es-US"/>
            </w:rPr>
            <w:t>User</w:t>
          </w:r>
          <w:proofErr w:type="spellEnd"/>
          <w:r>
            <w:rPr>
              <w:lang w:val="es-US"/>
            </w:rPr>
            <w:t xml:space="preserve"> </w:t>
          </w:r>
          <w:proofErr w:type="spellStart"/>
          <w:r>
            <w:rPr>
              <w:lang w:val="es-US"/>
            </w:rPr>
            <w:t>Story</w:t>
          </w:r>
          <w:proofErr w:type="spellEnd"/>
          <w:r>
            <w:rPr>
              <w:lang w:val="es-US"/>
            </w:rPr>
            <w:t xml:space="preserve"> </w:t>
          </w:r>
          <w:r w:rsidR="00DF3D84">
            <w:rPr>
              <w:lang w:val="es-US"/>
            </w:rPr>
            <w:t>&lt;8&gt;</w:t>
          </w:r>
        </w:p>
      </w:tc>
    </w:tr>
  </w:tbl>
  <w:p w14:paraId="7F0087EC" w14:textId="77777777" w:rsidR="007E1466" w:rsidRDefault="007E14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15B0BB3"/>
    <w:multiLevelType w:val="multilevel"/>
    <w:tmpl w:val="1E94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9C42109"/>
    <w:multiLevelType w:val="multilevel"/>
    <w:tmpl w:val="2D4E589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ADD57FC"/>
    <w:multiLevelType w:val="hybridMultilevel"/>
    <w:tmpl w:val="8E502B62"/>
    <w:lvl w:ilvl="0" w:tplc="2C0A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67559F1"/>
    <w:multiLevelType w:val="multilevel"/>
    <w:tmpl w:val="8D683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E06196C"/>
    <w:multiLevelType w:val="hybridMultilevel"/>
    <w:tmpl w:val="D872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24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3"/>
  </w:num>
  <w:num w:numId="10">
    <w:abstractNumId w:val="3"/>
  </w:num>
  <w:num w:numId="11">
    <w:abstractNumId w:val="13"/>
  </w:num>
  <w:num w:numId="12">
    <w:abstractNumId w:val="11"/>
  </w:num>
  <w:num w:numId="13">
    <w:abstractNumId w:val="22"/>
  </w:num>
  <w:num w:numId="14">
    <w:abstractNumId w:val="10"/>
  </w:num>
  <w:num w:numId="15">
    <w:abstractNumId w:val="5"/>
  </w:num>
  <w:num w:numId="16">
    <w:abstractNumId w:val="21"/>
  </w:num>
  <w:num w:numId="17">
    <w:abstractNumId w:val="15"/>
  </w:num>
  <w:num w:numId="18">
    <w:abstractNumId w:val="8"/>
  </w:num>
  <w:num w:numId="19">
    <w:abstractNumId w:val="14"/>
  </w:num>
  <w:num w:numId="20">
    <w:abstractNumId w:val="9"/>
  </w:num>
  <w:num w:numId="21">
    <w:abstractNumId w:val="19"/>
  </w:num>
  <w:num w:numId="22">
    <w:abstractNumId w:val="20"/>
  </w:num>
  <w:num w:numId="23">
    <w:abstractNumId w:val="18"/>
  </w:num>
  <w:num w:numId="24">
    <w:abstractNumId w:val="4"/>
  </w:num>
  <w:num w:numId="25">
    <w:abstractNumId w:val="6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DF4"/>
    <w:rsid w:val="00044D0A"/>
    <w:rsid w:val="00065C3D"/>
    <w:rsid w:val="000A6FB3"/>
    <w:rsid w:val="00183BFB"/>
    <w:rsid w:val="002A7FB4"/>
    <w:rsid w:val="003709C2"/>
    <w:rsid w:val="00393170"/>
    <w:rsid w:val="003A7DF4"/>
    <w:rsid w:val="003B017F"/>
    <w:rsid w:val="004F0FA0"/>
    <w:rsid w:val="004F5B7F"/>
    <w:rsid w:val="0055225F"/>
    <w:rsid w:val="00625984"/>
    <w:rsid w:val="006D2093"/>
    <w:rsid w:val="00704C3A"/>
    <w:rsid w:val="00770DE7"/>
    <w:rsid w:val="007E1466"/>
    <w:rsid w:val="008311AF"/>
    <w:rsid w:val="009C218B"/>
    <w:rsid w:val="009D0DF3"/>
    <w:rsid w:val="00A100C7"/>
    <w:rsid w:val="00A2275E"/>
    <w:rsid w:val="00B11B1F"/>
    <w:rsid w:val="00B7403E"/>
    <w:rsid w:val="00B81B60"/>
    <w:rsid w:val="00C44367"/>
    <w:rsid w:val="00D136D1"/>
    <w:rsid w:val="00D86A9B"/>
    <w:rsid w:val="00DF3D84"/>
    <w:rsid w:val="00E002CD"/>
    <w:rsid w:val="00E02D60"/>
    <w:rsid w:val="00E07940"/>
    <w:rsid w:val="00E753FE"/>
    <w:rsid w:val="00F52789"/>
    <w:rsid w:val="00FA6F25"/>
    <w:rsid w:val="00FB0F00"/>
    <w:rsid w:val="00FE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DF3AA84"/>
  <w14:defaultImageDpi w14:val="32767"/>
  <w15:chartTrackingRefBased/>
  <w15:docId w15:val="{04BAE555-CCD4-4FDA-A017-80BA6F9A3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5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uiPriority w:val="99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7F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A7FB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4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e\Desktop\UserStorySpecificat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UserStorySpecification.dot</Template>
  <TotalTime>3</TotalTime>
  <Pages>4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User Story Specification: &lt;User Story Name&gt;</vt:lpstr>
    </vt:vector>
  </TitlesOfParts>
  <Manager/>
  <Company>&lt;Company Name&gt;</Company>
  <LinksUpToDate>false</LinksUpToDate>
  <CharactersWithSpaces>873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Story Specification: &lt;User Story Name&gt;</dc:title>
  <dc:subject>&lt;Project Name&gt;</dc:subject>
  <dc:creator>jeremias verde</dc:creator>
  <cp:keywords/>
  <dc:description/>
  <cp:lastModifiedBy>jeremias verde</cp:lastModifiedBy>
  <cp:revision>4</cp:revision>
  <cp:lastPrinted>1900-01-01T03:00:00Z</cp:lastPrinted>
  <dcterms:created xsi:type="dcterms:W3CDTF">2020-05-06T18:40:00Z</dcterms:created>
  <dcterms:modified xsi:type="dcterms:W3CDTF">2020-05-06T19:37:00Z</dcterms:modified>
  <cp:category/>
</cp:coreProperties>
</file>
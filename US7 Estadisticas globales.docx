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23E8C" w14:textId="77777777" w:rsidR="007E1466" w:rsidRPr="003A7DF4" w:rsidRDefault="003A7DF4">
      <w:pPr>
        <w:pStyle w:val="Ttulo"/>
        <w:jc w:val="right"/>
        <w:rPr>
          <w:lang w:val="es-US"/>
        </w:rPr>
      </w:pPr>
      <w:r w:rsidRPr="003A7DF4">
        <w:rPr>
          <w:lang w:val="es-US"/>
        </w:rPr>
        <w:t>Aplicación de viajes</w:t>
      </w:r>
    </w:p>
    <w:p w14:paraId="68B653F4" w14:textId="77777777" w:rsidR="007E1466" w:rsidRPr="003A7DF4" w:rsidRDefault="00A2275E">
      <w:pPr>
        <w:pStyle w:val="Ttulo"/>
        <w:jc w:val="right"/>
        <w:rPr>
          <w:lang w:val="es-US"/>
        </w:rPr>
      </w:pPr>
      <w:r>
        <w:rPr>
          <w:lang w:val="es-US"/>
        </w:rPr>
        <w:t>Estadísticas globales</w:t>
      </w:r>
    </w:p>
    <w:p w14:paraId="35BFA257" w14:textId="77777777" w:rsidR="007E1466" w:rsidRPr="003A7DF4" w:rsidRDefault="007E1466">
      <w:pPr>
        <w:pStyle w:val="Ttulo"/>
        <w:jc w:val="right"/>
        <w:rPr>
          <w:lang w:val="es-US"/>
        </w:rPr>
      </w:pPr>
    </w:p>
    <w:p w14:paraId="13C3B043" w14:textId="77777777" w:rsidR="007E1466" w:rsidRPr="003A7DF4" w:rsidRDefault="00183BFB">
      <w:pPr>
        <w:pStyle w:val="Ttulo"/>
        <w:jc w:val="right"/>
        <w:rPr>
          <w:sz w:val="28"/>
          <w:lang w:val="es-US"/>
        </w:rPr>
      </w:pPr>
      <w:r w:rsidRPr="003A7DF4">
        <w:rPr>
          <w:sz w:val="28"/>
          <w:lang w:val="es-US"/>
        </w:rPr>
        <w:t>Versión</w:t>
      </w:r>
      <w:r w:rsidR="007E1466" w:rsidRPr="003A7DF4">
        <w:rPr>
          <w:sz w:val="28"/>
          <w:lang w:val="es-US"/>
        </w:rPr>
        <w:t xml:space="preserve"> &lt;1.0</w:t>
      </w:r>
      <w:r w:rsidR="003A7DF4" w:rsidRPr="003A7DF4">
        <w:rPr>
          <w:sz w:val="28"/>
          <w:lang w:val="es-US"/>
        </w:rPr>
        <w:t>.1</w:t>
      </w:r>
      <w:r w:rsidR="007E1466" w:rsidRPr="003A7DF4">
        <w:rPr>
          <w:sz w:val="28"/>
          <w:lang w:val="es-US"/>
        </w:rPr>
        <w:t>&gt;</w:t>
      </w:r>
    </w:p>
    <w:p w14:paraId="554DA6D9" w14:textId="77777777" w:rsidR="007E1466" w:rsidRPr="003A7DF4" w:rsidRDefault="007E1466">
      <w:pPr>
        <w:rPr>
          <w:lang w:val="es-US"/>
        </w:rPr>
      </w:pPr>
    </w:p>
    <w:p w14:paraId="1F06A8A1" w14:textId="77777777" w:rsidR="007E1466" w:rsidRPr="003A7DF4" w:rsidRDefault="007E1466">
      <w:pPr>
        <w:rPr>
          <w:lang w:val="es-US"/>
        </w:rPr>
      </w:pPr>
    </w:p>
    <w:p w14:paraId="5D7FDB23" w14:textId="77777777" w:rsidR="007E1466" w:rsidRPr="003A7DF4" w:rsidRDefault="007E1466">
      <w:pPr>
        <w:pStyle w:val="Textoindependiente"/>
        <w:rPr>
          <w:lang w:val="es-US"/>
        </w:rPr>
      </w:pPr>
    </w:p>
    <w:p w14:paraId="0D06C5D4" w14:textId="77777777" w:rsidR="007E1466" w:rsidRPr="003A7DF4" w:rsidRDefault="007E1466">
      <w:pPr>
        <w:pStyle w:val="Textoindependiente"/>
        <w:rPr>
          <w:lang w:val="es-US"/>
        </w:rPr>
      </w:pPr>
    </w:p>
    <w:p w14:paraId="57E01002" w14:textId="77777777" w:rsidR="007E1466" w:rsidRPr="003A7DF4" w:rsidRDefault="007E1466">
      <w:pPr>
        <w:rPr>
          <w:lang w:val="es-US"/>
        </w:rPr>
        <w:sectPr w:rsidR="007E1466" w:rsidRPr="003A7DF4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9D30D32" w14:textId="77777777" w:rsidR="007E1466" w:rsidRPr="003A7DF4" w:rsidRDefault="003A7DF4">
      <w:pPr>
        <w:pStyle w:val="Ttulo"/>
        <w:rPr>
          <w:lang w:val="es-US"/>
        </w:rPr>
      </w:pPr>
      <w:r>
        <w:rPr>
          <w:lang w:val="es-US"/>
        </w:rPr>
        <w:lastRenderedPageBreak/>
        <w:t>Revisión de la historia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 w:rsidRPr="003A7DF4" w14:paraId="72F362BA" w14:textId="77777777">
        <w:tc>
          <w:tcPr>
            <w:tcW w:w="2304" w:type="dxa"/>
          </w:tcPr>
          <w:p w14:paraId="40AE034B" w14:textId="77777777" w:rsidR="007E1466" w:rsidRPr="003A7DF4" w:rsidRDefault="003A7DF4">
            <w:pPr>
              <w:pStyle w:val="Tabletext"/>
              <w:jc w:val="center"/>
              <w:rPr>
                <w:b/>
                <w:lang w:val="es-US"/>
              </w:rPr>
            </w:pPr>
            <w:r>
              <w:rPr>
                <w:b/>
                <w:lang w:val="es-US"/>
              </w:rPr>
              <w:t xml:space="preserve">Fecha </w:t>
            </w:r>
          </w:p>
        </w:tc>
        <w:tc>
          <w:tcPr>
            <w:tcW w:w="1152" w:type="dxa"/>
          </w:tcPr>
          <w:p w14:paraId="6EC11CB3" w14:textId="77777777" w:rsidR="007E1466" w:rsidRPr="003A7DF4" w:rsidRDefault="003A7DF4">
            <w:pPr>
              <w:pStyle w:val="Tabletext"/>
              <w:jc w:val="center"/>
              <w:rPr>
                <w:b/>
                <w:lang w:val="es-US"/>
              </w:rPr>
            </w:pPr>
            <w:r w:rsidRPr="003A7DF4">
              <w:rPr>
                <w:b/>
                <w:lang w:val="es-US"/>
              </w:rPr>
              <w:t>Versión</w:t>
            </w:r>
          </w:p>
        </w:tc>
        <w:tc>
          <w:tcPr>
            <w:tcW w:w="3744" w:type="dxa"/>
          </w:tcPr>
          <w:p w14:paraId="0176F1AC" w14:textId="77777777" w:rsidR="007E1466" w:rsidRPr="003A7DF4" w:rsidRDefault="003A7DF4">
            <w:pPr>
              <w:pStyle w:val="Tabletext"/>
              <w:jc w:val="center"/>
              <w:rPr>
                <w:b/>
                <w:lang w:val="es-US"/>
              </w:rPr>
            </w:pPr>
            <w:r w:rsidRPr="003A7DF4">
              <w:rPr>
                <w:b/>
                <w:lang w:val="es-US"/>
              </w:rPr>
              <w:t>Desc</w:t>
            </w:r>
            <w:r>
              <w:rPr>
                <w:b/>
                <w:lang w:val="es-US"/>
              </w:rPr>
              <w:t>ripción</w:t>
            </w:r>
          </w:p>
        </w:tc>
        <w:tc>
          <w:tcPr>
            <w:tcW w:w="2304" w:type="dxa"/>
          </w:tcPr>
          <w:p w14:paraId="4B2203AA" w14:textId="77777777" w:rsidR="007E1466" w:rsidRPr="003A7DF4" w:rsidRDefault="003A7DF4">
            <w:pPr>
              <w:pStyle w:val="Tabletext"/>
              <w:jc w:val="center"/>
              <w:rPr>
                <w:b/>
                <w:lang w:val="es-US"/>
              </w:rPr>
            </w:pPr>
            <w:r w:rsidRPr="003A7DF4">
              <w:rPr>
                <w:b/>
                <w:lang w:val="es-US"/>
              </w:rPr>
              <w:t>Autor</w:t>
            </w:r>
          </w:p>
        </w:tc>
      </w:tr>
      <w:tr w:rsidR="007E1466" w:rsidRPr="003A7DF4" w14:paraId="110A513B" w14:textId="77777777">
        <w:tc>
          <w:tcPr>
            <w:tcW w:w="2304" w:type="dxa"/>
          </w:tcPr>
          <w:p w14:paraId="7E1F7A4B" w14:textId="63C1120F" w:rsidR="007E1466" w:rsidRPr="003A7DF4" w:rsidRDefault="00393170">
            <w:pPr>
              <w:pStyle w:val="Tabletext"/>
              <w:rPr>
                <w:lang w:val="es-US"/>
              </w:rPr>
            </w:pPr>
            <w:r>
              <w:rPr>
                <w:lang w:val="es-US"/>
              </w:rPr>
              <w:t>&lt;</w:t>
            </w:r>
            <w:r w:rsidR="003A7DF4" w:rsidRPr="003A7DF4">
              <w:rPr>
                <w:lang w:val="es-US"/>
              </w:rPr>
              <w:t>6</w:t>
            </w:r>
            <w:r w:rsidR="007E1466" w:rsidRPr="003A7DF4">
              <w:rPr>
                <w:lang w:val="es-US"/>
              </w:rPr>
              <w:t>/</w:t>
            </w:r>
            <w:r w:rsidR="003A7DF4" w:rsidRPr="003A7DF4">
              <w:rPr>
                <w:lang w:val="es-US"/>
              </w:rPr>
              <w:t>5</w:t>
            </w:r>
            <w:r w:rsidR="007E1466" w:rsidRPr="003A7DF4">
              <w:rPr>
                <w:lang w:val="es-US"/>
              </w:rPr>
              <w:t>/</w:t>
            </w:r>
            <w:r w:rsidR="003A7DF4" w:rsidRPr="003A7DF4">
              <w:rPr>
                <w:lang w:val="es-US"/>
              </w:rPr>
              <w:t>2020</w:t>
            </w:r>
            <w:r>
              <w:rPr>
                <w:lang w:val="es-US"/>
              </w:rPr>
              <w:t>&gt;</w:t>
            </w:r>
          </w:p>
        </w:tc>
        <w:tc>
          <w:tcPr>
            <w:tcW w:w="1152" w:type="dxa"/>
          </w:tcPr>
          <w:p w14:paraId="18A391D9" w14:textId="35014D28" w:rsidR="007E1466" w:rsidRPr="003A7DF4" w:rsidRDefault="00B81B60">
            <w:pPr>
              <w:pStyle w:val="Tabletext"/>
              <w:rPr>
                <w:lang w:val="es-US"/>
              </w:rPr>
            </w:pPr>
            <w:r>
              <w:rPr>
                <w:lang w:val="es-US"/>
              </w:rPr>
              <w:t>&lt;</w:t>
            </w:r>
            <w:r w:rsidR="003A7DF4" w:rsidRPr="003A7DF4">
              <w:rPr>
                <w:lang w:val="es-US"/>
              </w:rPr>
              <w:t>1.0.1</w:t>
            </w:r>
            <w:r>
              <w:rPr>
                <w:lang w:val="es-US"/>
              </w:rPr>
              <w:t>&gt;</w:t>
            </w:r>
          </w:p>
        </w:tc>
        <w:tc>
          <w:tcPr>
            <w:tcW w:w="3744" w:type="dxa"/>
          </w:tcPr>
          <w:p w14:paraId="561EFC62" w14:textId="77777777" w:rsidR="007E1466" w:rsidRPr="003A7DF4" w:rsidRDefault="00B7403E">
            <w:pPr>
              <w:pStyle w:val="Tabletext"/>
              <w:rPr>
                <w:lang w:val="es-US"/>
              </w:rPr>
            </w:pPr>
            <w:r w:rsidRPr="003A7DF4">
              <w:rPr>
                <w:lang w:val="es-US"/>
              </w:rPr>
              <w:t>Aquí</w:t>
            </w:r>
            <w:r w:rsidR="003A7DF4" w:rsidRPr="003A7DF4">
              <w:rPr>
                <w:lang w:val="es-US"/>
              </w:rPr>
              <w:t xml:space="preserve"> se mostrará la </w:t>
            </w:r>
            <w:proofErr w:type="spellStart"/>
            <w:r w:rsidR="003A7DF4" w:rsidRPr="003A7DF4">
              <w:rPr>
                <w:lang w:val="es-US"/>
              </w:rPr>
              <w:t>user</w:t>
            </w:r>
            <w:proofErr w:type="spellEnd"/>
            <w:r w:rsidR="003A7DF4" w:rsidRPr="003A7DF4">
              <w:rPr>
                <w:lang w:val="es-US"/>
              </w:rPr>
              <w:t xml:space="preserve"> </w:t>
            </w:r>
            <w:proofErr w:type="spellStart"/>
            <w:r w:rsidR="003A7DF4" w:rsidRPr="003A7DF4">
              <w:rPr>
                <w:lang w:val="es-US"/>
              </w:rPr>
              <w:t>story</w:t>
            </w:r>
            <w:proofErr w:type="spellEnd"/>
            <w:r w:rsidR="003A7DF4" w:rsidRPr="003A7DF4">
              <w:rPr>
                <w:lang w:val="es-US"/>
              </w:rPr>
              <w:t xml:space="preserve"> sobre </w:t>
            </w:r>
            <w:r w:rsidR="00A2275E">
              <w:rPr>
                <w:lang w:val="es-US"/>
              </w:rPr>
              <w:t>las estadísticas globales para el grupo inversor</w:t>
            </w:r>
            <w:r w:rsidR="00FB0F00">
              <w:rPr>
                <w:lang w:val="es-US"/>
              </w:rPr>
              <w:t>.</w:t>
            </w:r>
          </w:p>
        </w:tc>
        <w:tc>
          <w:tcPr>
            <w:tcW w:w="2304" w:type="dxa"/>
          </w:tcPr>
          <w:p w14:paraId="7DC53189" w14:textId="77777777" w:rsidR="007E1466" w:rsidRPr="003A7DF4" w:rsidRDefault="003A7DF4">
            <w:pPr>
              <w:pStyle w:val="Tabletext"/>
              <w:rPr>
                <w:lang w:val="es-US"/>
              </w:rPr>
            </w:pPr>
            <w:r w:rsidRPr="003A7DF4">
              <w:rPr>
                <w:lang w:val="es-US"/>
              </w:rPr>
              <w:t>Verde Jeremias</w:t>
            </w:r>
          </w:p>
        </w:tc>
      </w:tr>
      <w:tr w:rsidR="007E1466" w:rsidRPr="003A7DF4" w14:paraId="17394193" w14:textId="77777777">
        <w:tc>
          <w:tcPr>
            <w:tcW w:w="2304" w:type="dxa"/>
          </w:tcPr>
          <w:p w14:paraId="53DAECAB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1152" w:type="dxa"/>
          </w:tcPr>
          <w:p w14:paraId="10B64AB8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3744" w:type="dxa"/>
          </w:tcPr>
          <w:p w14:paraId="3C5D2C37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2304" w:type="dxa"/>
          </w:tcPr>
          <w:p w14:paraId="5D761CBC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</w:tr>
      <w:tr w:rsidR="007E1466" w:rsidRPr="003A7DF4" w14:paraId="1734EA23" w14:textId="77777777">
        <w:tc>
          <w:tcPr>
            <w:tcW w:w="2304" w:type="dxa"/>
          </w:tcPr>
          <w:p w14:paraId="0A955FC0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1152" w:type="dxa"/>
          </w:tcPr>
          <w:p w14:paraId="1F86F6D5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3744" w:type="dxa"/>
          </w:tcPr>
          <w:p w14:paraId="17B8180E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2304" w:type="dxa"/>
          </w:tcPr>
          <w:p w14:paraId="0C7FA04A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</w:tr>
      <w:tr w:rsidR="007E1466" w:rsidRPr="003A7DF4" w14:paraId="02CC9355" w14:textId="77777777">
        <w:tc>
          <w:tcPr>
            <w:tcW w:w="2304" w:type="dxa"/>
          </w:tcPr>
          <w:p w14:paraId="6406FD7B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1152" w:type="dxa"/>
          </w:tcPr>
          <w:p w14:paraId="7B373D6F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3744" w:type="dxa"/>
          </w:tcPr>
          <w:p w14:paraId="113CBECB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2304" w:type="dxa"/>
          </w:tcPr>
          <w:p w14:paraId="627021C6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</w:tr>
    </w:tbl>
    <w:p w14:paraId="7D3CD4A7" w14:textId="77777777" w:rsidR="007E1466" w:rsidRPr="003A7DF4" w:rsidRDefault="007E1466">
      <w:pPr>
        <w:rPr>
          <w:lang w:val="es-US"/>
        </w:rPr>
      </w:pPr>
    </w:p>
    <w:p w14:paraId="21B71464" w14:textId="77777777" w:rsidR="007E1466" w:rsidRPr="003A7DF4" w:rsidRDefault="007E1466">
      <w:pPr>
        <w:pStyle w:val="Ttulo"/>
        <w:rPr>
          <w:lang w:val="es-US"/>
        </w:rPr>
      </w:pPr>
      <w:bookmarkStart w:id="0" w:name="_GoBack"/>
      <w:bookmarkEnd w:id="0"/>
      <w:r w:rsidRPr="003A7DF4">
        <w:rPr>
          <w:lang w:val="es-US"/>
        </w:rPr>
        <w:br w:type="page"/>
      </w:r>
      <w:r w:rsidRPr="003A7DF4">
        <w:rPr>
          <w:lang w:val="es-US"/>
        </w:rPr>
        <w:lastRenderedPageBreak/>
        <w:t>Tabl</w:t>
      </w:r>
      <w:r w:rsidR="003A7DF4">
        <w:rPr>
          <w:lang w:val="es-US"/>
        </w:rPr>
        <w:t>a de contenidos</w:t>
      </w:r>
    </w:p>
    <w:p w14:paraId="07960557" w14:textId="721AD3D4" w:rsidR="0055225F" w:rsidRPr="003A7DF4" w:rsidRDefault="007E1466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US" w:eastAsia="es-ES_tradnl"/>
        </w:rPr>
      </w:pPr>
      <w:r w:rsidRPr="003A7DF4">
        <w:rPr>
          <w:lang w:val="es-US"/>
        </w:rPr>
        <w:fldChar w:fldCharType="begin"/>
      </w:r>
      <w:r w:rsidRPr="003A7DF4">
        <w:rPr>
          <w:lang w:val="es-US"/>
        </w:rPr>
        <w:instrText xml:space="preserve"> </w:instrText>
      </w:r>
      <w:r w:rsidR="00FA6F25" w:rsidRPr="003A7DF4">
        <w:rPr>
          <w:lang w:val="es-US"/>
        </w:rPr>
        <w:instrText>TOC</w:instrText>
      </w:r>
      <w:r w:rsidRPr="003A7DF4">
        <w:rPr>
          <w:lang w:val="es-US"/>
        </w:rPr>
        <w:instrText xml:space="preserve"> \o "1-3" </w:instrText>
      </w:r>
      <w:r w:rsidRPr="003A7DF4">
        <w:rPr>
          <w:lang w:val="es-US"/>
        </w:rPr>
        <w:fldChar w:fldCharType="separate"/>
      </w:r>
      <w:r w:rsidR="0055225F" w:rsidRPr="003A7DF4">
        <w:rPr>
          <w:noProof/>
          <w:lang w:val="es-US"/>
        </w:rPr>
        <w:t>1.</w:t>
      </w:r>
      <w:r w:rsidR="0055225F" w:rsidRPr="003A7DF4">
        <w:rPr>
          <w:rFonts w:ascii="Calibri" w:hAnsi="Calibri"/>
          <w:noProof/>
          <w:sz w:val="24"/>
          <w:szCs w:val="24"/>
          <w:lang w:val="es-US" w:eastAsia="es-ES_tradnl"/>
        </w:rPr>
        <w:tab/>
      </w:r>
      <w:r w:rsidR="0055225F" w:rsidRPr="003A7DF4">
        <w:rPr>
          <w:noProof/>
          <w:lang w:val="es-US"/>
        </w:rPr>
        <w:t>Descr</w:t>
      </w:r>
      <w:r w:rsidR="003A7DF4">
        <w:rPr>
          <w:noProof/>
          <w:lang w:val="es-US"/>
        </w:rPr>
        <w:t>ipcion</w:t>
      </w:r>
      <w:r w:rsidR="0055225F" w:rsidRPr="003A7DF4">
        <w:rPr>
          <w:noProof/>
          <w:lang w:val="es-US"/>
        </w:rPr>
        <w:tab/>
      </w:r>
      <w:r w:rsidR="003B017F">
        <w:rPr>
          <w:noProof/>
          <w:lang w:val="es-US"/>
        </w:rPr>
        <w:t>4</w:t>
      </w:r>
    </w:p>
    <w:p w14:paraId="2157993F" w14:textId="6E6B14BF" w:rsidR="0055225F" w:rsidRPr="00065C3D" w:rsidRDefault="0055225F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US" w:eastAsia="es-ES_tradnl"/>
        </w:rPr>
      </w:pPr>
      <w:r w:rsidRPr="003A7DF4">
        <w:rPr>
          <w:noProof/>
          <w:lang w:val="es-US"/>
        </w:rPr>
        <w:t>2.</w:t>
      </w:r>
      <w:r w:rsidRPr="003A7DF4">
        <w:rPr>
          <w:rFonts w:ascii="Calibri" w:hAnsi="Calibri"/>
          <w:noProof/>
          <w:sz w:val="24"/>
          <w:szCs w:val="24"/>
          <w:lang w:val="es-US" w:eastAsia="es-ES_tradnl"/>
        </w:rPr>
        <w:tab/>
      </w:r>
      <w:r w:rsidR="003A7DF4">
        <w:rPr>
          <w:noProof/>
          <w:lang w:val="es-US"/>
        </w:rPr>
        <w:t>Criterios de aceptacion</w:t>
      </w:r>
      <w:r w:rsidRPr="003A7DF4">
        <w:rPr>
          <w:noProof/>
          <w:lang w:val="es-US"/>
        </w:rPr>
        <w:tab/>
      </w:r>
      <w:r w:rsidR="003B017F">
        <w:rPr>
          <w:noProof/>
          <w:lang w:val="es-US"/>
        </w:rPr>
        <w:t>4</w:t>
      </w:r>
    </w:p>
    <w:p w14:paraId="389EDA08" w14:textId="77777777" w:rsidR="003A7DF4" w:rsidRPr="003A7DF4" w:rsidRDefault="007E1466" w:rsidP="003A7DF4">
      <w:pPr>
        <w:pStyle w:val="Ttulo"/>
        <w:rPr>
          <w:lang w:val="es-US"/>
        </w:rPr>
      </w:pPr>
      <w:r w:rsidRPr="003A7DF4">
        <w:rPr>
          <w:rFonts w:ascii="Times New Roman" w:hAnsi="Times New Roman"/>
          <w:sz w:val="20"/>
          <w:lang w:val="es-US"/>
        </w:rPr>
        <w:fldChar w:fldCharType="end"/>
      </w:r>
      <w:r w:rsidRPr="003A7DF4">
        <w:rPr>
          <w:lang w:val="es-US"/>
        </w:rPr>
        <w:br w:type="page"/>
      </w:r>
      <w:bookmarkStart w:id="1" w:name="_Toc423410237"/>
      <w:bookmarkStart w:id="2" w:name="_Toc425054503"/>
      <w:r w:rsidR="003A7DF4" w:rsidRPr="003A7DF4">
        <w:rPr>
          <w:lang w:val="es-US"/>
        </w:rPr>
        <w:lastRenderedPageBreak/>
        <w:t>Visualización de viajes</w:t>
      </w:r>
    </w:p>
    <w:p w14:paraId="411F3E12" w14:textId="77777777" w:rsidR="007E1466" w:rsidRPr="003A7DF4" w:rsidRDefault="007E1466">
      <w:pPr>
        <w:pStyle w:val="Ttulo"/>
        <w:rPr>
          <w:lang w:val="es-US"/>
        </w:rPr>
      </w:pPr>
      <w:r w:rsidRPr="003A7DF4">
        <w:rPr>
          <w:lang w:val="es-US"/>
        </w:rPr>
        <w:t xml:space="preserve"> </w:t>
      </w:r>
      <w:bookmarkEnd w:id="1"/>
      <w:bookmarkEnd w:id="2"/>
    </w:p>
    <w:p w14:paraId="669D1838" w14:textId="77777777" w:rsidR="007E1466" w:rsidRPr="003A7DF4" w:rsidRDefault="007E1466" w:rsidP="00D86A9B">
      <w:pPr>
        <w:pStyle w:val="InfoBlue"/>
        <w:ind w:left="0"/>
        <w:rPr>
          <w:lang w:val="es-US"/>
        </w:rPr>
      </w:pPr>
    </w:p>
    <w:p w14:paraId="33B71AD3" w14:textId="54B65D66" w:rsidR="007E1466" w:rsidRPr="0093420C" w:rsidRDefault="003A7DF4">
      <w:pPr>
        <w:pStyle w:val="Ttulo1"/>
        <w:rPr>
          <w:u w:val="single"/>
          <w:lang w:val="es-US"/>
        </w:rPr>
      </w:pPr>
      <w:bookmarkStart w:id="3" w:name="_Toc423410239"/>
      <w:bookmarkStart w:id="4" w:name="_Toc425054505"/>
      <w:r w:rsidRPr="0093420C">
        <w:rPr>
          <w:u w:val="single"/>
          <w:lang w:val="es-US"/>
        </w:rPr>
        <w:t>Descripción</w:t>
      </w:r>
      <w:r w:rsidR="0093420C">
        <w:rPr>
          <w:u w:val="single"/>
          <w:lang w:val="es-US"/>
        </w:rPr>
        <w:t>:</w:t>
      </w:r>
    </w:p>
    <w:p w14:paraId="128CDB82" w14:textId="77777777" w:rsidR="00FB0F00" w:rsidRPr="00FB0F00" w:rsidRDefault="00FB0F00" w:rsidP="0093420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s-US" w:eastAsia="es-AR"/>
        </w:rPr>
      </w:pPr>
      <w:r w:rsidRPr="00FB0F00">
        <w:rPr>
          <w:rFonts w:ascii="Arial" w:hAnsi="Arial" w:cs="Arial"/>
          <w:color w:val="000000"/>
          <w:sz w:val="22"/>
          <w:szCs w:val="22"/>
          <w:lang w:val="es-US"/>
        </w:rPr>
        <w:t>Como grupo inversor, quiero una sección donde se puedan ver las estadísticas           </w:t>
      </w:r>
    </w:p>
    <w:p w14:paraId="40CDCF50" w14:textId="77777777" w:rsidR="00FB0F00" w:rsidRPr="00FB0F00" w:rsidRDefault="00FB0F00" w:rsidP="00FB0F00">
      <w:pPr>
        <w:pStyle w:val="NormalWeb"/>
        <w:spacing w:before="0" w:beforeAutospacing="0" w:after="0" w:afterAutospacing="0"/>
        <w:jc w:val="both"/>
        <w:rPr>
          <w:lang w:val="es-US"/>
        </w:rPr>
      </w:pPr>
      <w:r w:rsidRPr="00FB0F00">
        <w:rPr>
          <w:rFonts w:ascii="Arial" w:hAnsi="Arial" w:cs="Arial"/>
          <w:color w:val="000000"/>
          <w:sz w:val="22"/>
          <w:szCs w:val="22"/>
          <w:lang w:val="es-US"/>
        </w:rPr>
        <w:t xml:space="preserve">    </w:t>
      </w:r>
      <w:r w:rsidRPr="00FB0F00">
        <w:rPr>
          <w:rFonts w:ascii="Arial" w:hAnsi="Arial" w:cs="Arial"/>
          <w:color w:val="000000"/>
          <w:sz w:val="22"/>
          <w:szCs w:val="22"/>
          <w:lang w:val="es-US"/>
        </w:rPr>
        <w:tab/>
        <w:t>globales de los viajes de los usuarios, para extraer información</w:t>
      </w:r>
    </w:p>
    <w:p w14:paraId="3296F5AC" w14:textId="77777777" w:rsidR="00FB0F00" w:rsidRPr="00FB0F00" w:rsidRDefault="00FB0F00" w:rsidP="00FB0F00">
      <w:pPr>
        <w:pStyle w:val="NormalWeb"/>
        <w:spacing w:before="0" w:beforeAutospacing="0" w:after="0" w:afterAutospacing="0"/>
        <w:jc w:val="both"/>
        <w:rPr>
          <w:lang w:val="es-US"/>
        </w:rPr>
      </w:pPr>
      <w:r w:rsidRPr="00FB0F00">
        <w:rPr>
          <w:rFonts w:ascii="Arial" w:hAnsi="Arial" w:cs="Arial"/>
          <w:color w:val="000000"/>
          <w:sz w:val="22"/>
          <w:szCs w:val="22"/>
          <w:lang w:val="es-US"/>
        </w:rPr>
        <w:t xml:space="preserve">    </w:t>
      </w:r>
      <w:r w:rsidRPr="00FB0F00">
        <w:rPr>
          <w:rFonts w:ascii="Arial" w:hAnsi="Arial" w:cs="Arial"/>
          <w:color w:val="000000"/>
          <w:sz w:val="22"/>
          <w:szCs w:val="22"/>
          <w:lang w:val="es-US"/>
        </w:rPr>
        <w:tab/>
        <w:t>relevante al mercado del turismo.</w:t>
      </w:r>
    </w:p>
    <w:p w14:paraId="645B9782" w14:textId="77777777" w:rsidR="003A7DF4" w:rsidRPr="003A7DF4" w:rsidRDefault="003A7DF4" w:rsidP="00C44367">
      <w:pPr>
        <w:ind w:left="720"/>
        <w:rPr>
          <w:lang w:val="es-US"/>
        </w:rPr>
      </w:pPr>
    </w:p>
    <w:bookmarkEnd w:id="3"/>
    <w:bookmarkEnd w:id="4"/>
    <w:p w14:paraId="28D02FC5" w14:textId="77777777" w:rsidR="003A7DF4" w:rsidRPr="0093420C" w:rsidRDefault="003A7DF4" w:rsidP="003A7DF4">
      <w:pPr>
        <w:pStyle w:val="Ttulo1"/>
        <w:widowControl/>
        <w:rPr>
          <w:szCs w:val="24"/>
          <w:lang w:val="es-US"/>
        </w:rPr>
      </w:pPr>
      <w:r w:rsidRPr="0093420C">
        <w:rPr>
          <w:rFonts w:cs="Arial"/>
          <w:bCs/>
          <w:color w:val="000000"/>
          <w:szCs w:val="24"/>
          <w:u w:val="single"/>
          <w:lang w:val="es-US"/>
        </w:rPr>
        <w:t>Criterio de aceptación:</w:t>
      </w:r>
    </w:p>
    <w:p w14:paraId="55C54E5D" w14:textId="4EAA6177" w:rsidR="00FB0F00" w:rsidRPr="00FB0F00" w:rsidRDefault="00FB0F00" w:rsidP="0093420C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rPr>
          <w:lang w:val="es-US" w:eastAsia="es-AR"/>
        </w:rPr>
      </w:pPr>
      <w:r w:rsidRPr="00FB0F00">
        <w:rPr>
          <w:rFonts w:ascii="Arial" w:hAnsi="Arial" w:cs="Arial"/>
          <w:color w:val="000000"/>
          <w:sz w:val="22"/>
          <w:szCs w:val="22"/>
          <w:lang w:val="es-US"/>
        </w:rPr>
        <w:t>Tener acceso al registro en el que se guardan todos los viajes cargados por los usuarios</w:t>
      </w:r>
      <w:r>
        <w:rPr>
          <w:rFonts w:ascii="Arial" w:hAnsi="Arial" w:cs="Arial"/>
          <w:color w:val="000000"/>
          <w:sz w:val="22"/>
          <w:szCs w:val="22"/>
          <w:lang w:val="es-US"/>
        </w:rPr>
        <w:t>.</w:t>
      </w:r>
    </w:p>
    <w:p w14:paraId="0D5C2FAA" w14:textId="7AF8A742" w:rsidR="00FB0F00" w:rsidRPr="00FB0F00" w:rsidRDefault="00FB0F00" w:rsidP="0093420C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rPr>
          <w:lang w:val="es-US"/>
        </w:rPr>
      </w:pPr>
      <w:r w:rsidRPr="00FB0F00">
        <w:rPr>
          <w:rFonts w:ascii="Arial" w:hAnsi="Arial" w:cs="Arial"/>
          <w:color w:val="000000"/>
          <w:sz w:val="22"/>
          <w:szCs w:val="22"/>
          <w:lang w:val="es-US"/>
        </w:rPr>
        <w:t>Restringir el acceso de esta sección para que solo entren los administradores</w:t>
      </w:r>
    </w:p>
    <w:p w14:paraId="249D3320" w14:textId="3B1CB259" w:rsidR="00FB0F00" w:rsidRDefault="00FB0F00" w:rsidP="0093420C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s-US"/>
        </w:rPr>
      </w:pPr>
      <w:r w:rsidRPr="00FB0F00">
        <w:rPr>
          <w:rFonts w:ascii="Arial" w:hAnsi="Arial" w:cs="Arial"/>
          <w:color w:val="000000"/>
          <w:sz w:val="22"/>
          <w:szCs w:val="22"/>
          <w:lang w:val="es-US"/>
        </w:rPr>
        <w:t>Soporte para gráfico de barras, histogramas, gráfico de dispersión, box plot,</w:t>
      </w:r>
      <w:r>
        <w:rPr>
          <w:rFonts w:ascii="Arial" w:hAnsi="Arial" w:cs="Arial"/>
          <w:color w:val="000000"/>
          <w:sz w:val="22"/>
          <w:szCs w:val="22"/>
          <w:lang w:val="es-US"/>
        </w:rPr>
        <w:t xml:space="preserve"> </w:t>
      </w:r>
      <w:r w:rsidRPr="00FB0F00">
        <w:rPr>
          <w:rFonts w:ascii="Arial" w:hAnsi="Arial" w:cs="Arial"/>
          <w:color w:val="000000"/>
          <w:sz w:val="22"/>
          <w:szCs w:val="22"/>
          <w:lang w:val="es-US"/>
        </w:rPr>
        <w:t>gráfico circular,</w:t>
      </w:r>
      <w:r>
        <w:rPr>
          <w:rFonts w:ascii="Arial" w:hAnsi="Arial" w:cs="Arial"/>
          <w:color w:val="000000"/>
          <w:sz w:val="22"/>
          <w:szCs w:val="22"/>
          <w:lang w:val="es-US"/>
        </w:rPr>
        <w:t xml:space="preserve"> </w:t>
      </w:r>
      <w:r w:rsidRPr="00FB0F00">
        <w:rPr>
          <w:rFonts w:ascii="Arial" w:hAnsi="Arial" w:cs="Arial"/>
          <w:color w:val="000000"/>
          <w:sz w:val="22"/>
          <w:szCs w:val="22"/>
          <w:lang w:val="es-US"/>
        </w:rPr>
        <w:t>cartograma</w:t>
      </w:r>
      <w:r>
        <w:rPr>
          <w:rFonts w:ascii="Arial" w:hAnsi="Arial" w:cs="Arial"/>
          <w:color w:val="000000"/>
          <w:sz w:val="22"/>
          <w:szCs w:val="22"/>
          <w:lang w:val="es-US"/>
        </w:rPr>
        <w:t>.</w:t>
      </w:r>
      <w:r w:rsidRPr="00FB0F00">
        <w:rPr>
          <w:rFonts w:ascii="Arial" w:hAnsi="Arial" w:cs="Arial"/>
          <w:color w:val="000000"/>
          <w:sz w:val="22"/>
          <w:szCs w:val="22"/>
          <w:lang w:val="es-US"/>
        </w:rPr>
        <w:t> </w:t>
      </w:r>
    </w:p>
    <w:p w14:paraId="3DBF061A" w14:textId="7849C4C8" w:rsidR="00FB0F00" w:rsidRPr="00FB0F00" w:rsidRDefault="00FB0F00" w:rsidP="0093420C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rPr>
          <w:lang w:val="es-US"/>
        </w:rPr>
      </w:pPr>
      <w:r w:rsidRPr="00FB0F00">
        <w:rPr>
          <w:rFonts w:ascii="Arial" w:hAnsi="Arial" w:cs="Arial"/>
          <w:color w:val="000000"/>
          <w:sz w:val="22"/>
          <w:szCs w:val="22"/>
          <w:lang w:val="es-US"/>
        </w:rPr>
        <w:t>Para cada usuario el sistema debe reunir todos sus viajes y sumar la cantidad de kilómetros recorridos en total, así como la cantidad de destinos visitados.</w:t>
      </w:r>
    </w:p>
    <w:p w14:paraId="6459E51E" w14:textId="77777777" w:rsidR="007E1466" w:rsidRDefault="007E1466">
      <w:pPr>
        <w:pStyle w:val="InfoBlue"/>
      </w:pPr>
    </w:p>
    <w:sectPr w:rsidR="007E1466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82635" w14:textId="77777777" w:rsidR="00865398" w:rsidRDefault="00865398">
      <w:pPr>
        <w:spacing w:line="240" w:lineRule="auto"/>
      </w:pPr>
      <w:r>
        <w:separator/>
      </w:r>
    </w:p>
  </w:endnote>
  <w:endnote w:type="continuationSeparator" w:id="0">
    <w:p w14:paraId="4B9E03BC" w14:textId="77777777" w:rsidR="00865398" w:rsidRDefault="008653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 w:rsidRPr="00183BFB" w14:paraId="462431B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CDFA8E" w14:textId="77777777" w:rsidR="007E1466" w:rsidRPr="00183BFB" w:rsidRDefault="007E1466">
          <w:pPr>
            <w:ind w:right="360"/>
            <w:rPr>
              <w:sz w:val="24"/>
              <w:lang w:val="es-US"/>
            </w:rPr>
          </w:pPr>
          <w:r w:rsidRPr="00183BFB">
            <w:rPr>
              <w:lang w:val="es-US"/>
            </w:rPr>
            <w:t>Con</w:t>
          </w:r>
          <w:r w:rsidR="00183BFB" w:rsidRPr="00183BFB">
            <w:rPr>
              <w:lang w:val="es-US"/>
            </w:rPr>
            <w:t>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121B84" w14:textId="2BFC646C" w:rsidR="007E1466" w:rsidRPr="00183BFB" w:rsidRDefault="007E1466">
          <w:pPr>
            <w:jc w:val="center"/>
            <w:rPr>
              <w:lang w:val="es-US"/>
            </w:rPr>
          </w:pPr>
          <w:r w:rsidRPr="00183BFB">
            <w:rPr>
              <w:lang w:val="es-US"/>
            </w:rPr>
            <w:fldChar w:fldCharType="begin"/>
          </w:r>
          <w:r w:rsidR="00FA6F25" w:rsidRPr="00183BFB">
            <w:rPr>
              <w:lang w:val="es-US"/>
            </w:rPr>
            <w:instrText>SYMBOL</w:instrText>
          </w:r>
          <w:r w:rsidRPr="00183BFB">
            <w:rPr>
              <w:lang w:val="es-US"/>
            </w:rPr>
            <w:instrText xml:space="preserve"> 211 \f "Symbol" \s 10</w:instrText>
          </w:r>
          <w:r w:rsidRPr="00183BFB">
            <w:rPr>
              <w:lang w:val="es-US"/>
            </w:rPr>
            <w:fldChar w:fldCharType="separate"/>
          </w:r>
          <w:r w:rsidRPr="00183BFB">
            <w:rPr>
              <w:rFonts w:ascii="Symbol" w:hAnsi="Symbol"/>
              <w:lang w:val="es-US"/>
            </w:rPr>
            <w:t>Ó</w:t>
          </w:r>
          <w:r w:rsidRPr="00183BFB">
            <w:rPr>
              <w:lang w:val="es-US"/>
            </w:rPr>
            <w:fldChar w:fldCharType="end"/>
          </w:r>
          <w:r w:rsidR="00CD6C98">
            <w:rPr>
              <w:lang w:val="es-US"/>
            </w:rPr>
            <w:t>&lt;</w:t>
          </w:r>
          <w:proofErr w:type="spellStart"/>
          <w:r w:rsidR="00183BFB">
            <w:rPr>
              <w:lang w:val="es-US"/>
            </w:rPr>
            <w:t>Travel</w:t>
          </w:r>
          <w:proofErr w:type="spellEnd"/>
          <w:r w:rsidR="00183BFB">
            <w:rPr>
              <w:lang w:val="es-US"/>
            </w:rPr>
            <w:t xml:space="preserve"> S.A</w:t>
          </w:r>
          <w:r w:rsidR="00CD6C98">
            <w:rPr>
              <w:lang w:val="es-US"/>
            </w:rPr>
            <w:t>&gt;</w:t>
          </w:r>
          <w:r w:rsidRPr="00183BFB">
            <w:rPr>
              <w:lang w:val="es-US"/>
            </w:rPr>
            <w:t xml:space="preserve">, </w:t>
          </w:r>
          <w:r w:rsidRPr="00183BFB">
            <w:rPr>
              <w:lang w:val="es-US"/>
            </w:rPr>
            <w:fldChar w:fldCharType="begin"/>
          </w:r>
          <w:r w:rsidRPr="00183BFB">
            <w:rPr>
              <w:lang w:val="es-US"/>
            </w:rPr>
            <w:instrText xml:space="preserve"> </w:instrText>
          </w:r>
          <w:r w:rsidR="00FA6F25" w:rsidRPr="00183BFB">
            <w:rPr>
              <w:lang w:val="es-US"/>
            </w:rPr>
            <w:instrText>DATE</w:instrText>
          </w:r>
          <w:r w:rsidRPr="00183BFB">
            <w:rPr>
              <w:lang w:val="es-US"/>
            </w:rPr>
            <w:instrText xml:space="preserve"> \@ "</w:instrText>
          </w:r>
          <w:r w:rsidR="00FA6F25" w:rsidRPr="00183BFB">
            <w:rPr>
              <w:lang w:val="es-US"/>
            </w:rPr>
            <w:instrText>yyyy</w:instrText>
          </w:r>
          <w:r w:rsidRPr="00183BFB">
            <w:rPr>
              <w:lang w:val="es-US"/>
            </w:rPr>
            <w:instrText xml:space="preserve">" </w:instrText>
          </w:r>
          <w:r w:rsidRPr="00183BFB">
            <w:rPr>
              <w:lang w:val="es-US"/>
            </w:rPr>
            <w:fldChar w:fldCharType="separate"/>
          </w:r>
          <w:r w:rsidR="00CD6C98">
            <w:rPr>
              <w:noProof/>
              <w:lang w:val="es-US"/>
            </w:rPr>
            <w:t>2020</w:t>
          </w:r>
          <w:r w:rsidRPr="00183BFB">
            <w:rPr>
              <w:lang w:val="es-U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B6493B" w14:textId="77777777" w:rsidR="007E1466" w:rsidRPr="00183BFB" w:rsidRDefault="007E1466">
          <w:pPr>
            <w:jc w:val="right"/>
            <w:rPr>
              <w:lang w:val="es-US"/>
            </w:rPr>
          </w:pPr>
          <w:r w:rsidRPr="00183BFB">
            <w:rPr>
              <w:lang w:val="es-US"/>
            </w:rPr>
            <w:t xml:space="preserve">Page </w:t>
          </w:r>
          <w:r w:rsidRPr="00183BFB">
            <w:rPr>
              <w:rStyle w:val="Nmerodepgina"/>
              <w:lang w:val="es-US"/>
            </w:rPr>
            <w:fldChar w:fldCharType="begin"/>
          </w:r>
          <w:r w:rsidR="00FA6F25" w:rsidRPr="00183BFB">
            <w:rPr>
              <w:rStyle w:val="Nmerodepgina"/>
              <w:lang w:val="es-US"/>
            </w:rPr>
            <w:instrText>PAGE</w:instrText>
          </w:r>
          <w:r w:rsidRPr="00183BFB">
            <w:rPr>
              <w:rStyle w:val="Nmerodepgina"/>
              <w:lang w:val="es-US"/>
            </w:rPr>
            <w:instrText xml:space="preserve"> </w:instrText>
          </w:r>
          <w:r w:rsidRPr="00183BFB">
            <w:rPr>
              <w:rStyle w:val="Nmerodepgina"/>
              <w:lang w:val="es-US"/>
            </w:rPr>
            <w:fldChar w:fldCharType="separate"/>
          </w:r>
          <w:r w:rsidR="00FE272A" w:rsidRPr="00183BFB">
            <w:rPr>
              <w:rStyle w:val="Nmerodepgina"/>
              <w:noProof/>
              <w:lang w:val="es-US"/>
            </w:rPr>
            <w:t>4</w:t>
          </w:r>
          <w:r w:rsidRPr="00183BFB">
            <w:rPr>
              <w:rStyle w:val="Nmerodepgina"/>
              <w:lang w:val="es-US"/>
            </w:rPr>
            <w:fldChar w:fldCharType="end"/>
          </w:r>
        </w:p>
      </w:tc>
    </w:tr>
  </w:tbl>
  <w:p w14:paraId="759394FD" w14:textId="77777777" w:rsidR="007E1466" w:rsidRDefault="007E14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0B78C" w14:textId="77777777" w:rsidR="00865398" w:rsidRDefault="00865398">
      <w:pPr>
        <w:spacing w:line="240" w:lineRule="auto"/>
      </w:pPr>
      <w:r>
        <w:separator/>
      </w:r>
    </w:p>
  </w:footnote>
  <w:footnote w:type="continuationSeparator" w:id="0">
    <w:p w14:paraId="6FEE6832" w14:textId="77777777" w:rsidR="00865398" w:rsidRDefault="008653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77980" w14:textId="77777777" w:rsidR="007E1466" w:rsidRDefault="007E1466">
    <w:pPr>
      <w:rPr>
        <w:sz w:val="24"/>
      </w:rPr>
    </w:pPr>
  </w:p>
  <w:p w14:paraId="433D031C" w14:textId="77777777" w:rsidR="007E1466" w:rsidRDefault="007E1466">
    <w:pPr>
      <w:pBdr>
        <w:top w:val="single" w:sz="6" w:space="1" w:color="auto"/>
      </w:pBdr>
      <w:rPr>
        <w:sz w:val="24"/>
      </w:rPr>
    </w:pPr>
  </w:p>
  <w:p w14:paraId="16AD1A52" w14:textId="77777777" w:rsidR="007E1466" w:rsidRDefault="003A7DF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TRAVEL S.A</w:t>
    </w:r>
  </w:p>
  <w:p w14:paraId="09D78AC4" w14:textId="77777777" w:rsidR="007E1466" w:rsidRDefault="007E1466">
    <w:pPr>
      <w:pBdr>
        <w:bottom w:val="single" w:sz="6" w:space="1" w:color="auto"/>
      </w:pBdr>
      <w:jc w:val="right"/>
      <w:rPr>
        <w:sz w:val="24"/>
      </w:rPr>
    </w:pPr>
  </w:p>
  <w:p w14:paraId="2CF345EA" w14:textId="77777777" w:rsidR="007E1466" w:rsidRDefault="007E146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 w14:paraId="5E55D1C5" w14:textId="77777777">
      <w:tc>
        <w:tcPr>
          <w:tcW w:w="6379" w:type="dxa"/>
        </w:tcPr>
        <w:p w14:paraId="75C28257" w14:textId="77777777" w:rsidR="007E1466" w:rsidRPr="00183BFB" w:rsidRDefault="00183BFB">
          <w:pPr>
            <w:rPr>
              <w:lang w:val="es-US"/>
            </w:rPr>
          </w:pPr>
          <w:r w:rsidRPr="00183BFB">
            <w:rPr>
              <w:lang w:val="es-US"/>
            </w:rPr>
            <w:t>Aplicación de viajes</w:t>
          </w:r>
        </w:p>
      </w:tc>
      <w:tc>
        <w:tcPr>
          <w:tcW w:w="3179" w:type="dxa"/>
        </w:tcPr>
        <w:p w14:paraId="420F41A3" w14:textId="77777777" w:rsidR="007E1466" w:rsidRPr="00183BFB" w:rsidRDefault="007E1466">
          <w:pPr>
            <w:tabs>
              <w:tab w:val="left" w:pos="1135"/>
            </w:tabs>
            <w:spacing w:before="40"/>
            <w:ind w:right="68"/>
            <w:rPr>
              <w:lang w:val="es-US"/>
            </w:rPr>
          </w:pPr>
          <w:r w:rsidRPr="00183BFB">
            <w:rPr>
              <w:lang w:val="es-US"/>
            </w:rPr>
            <w:t xml:space="preserve">  </w:t>
          </w:r>
          <w:r w:rsidR="00183BFB" w:rsidRPr="00183BFB">
            <w:rPr>
              <w:lang w:val="es-US"/>
            </w:rPr>
            <w:t>Versión</w:t>
          </w:r>
          <w:r w:rsidRPr="00183BFB">
            <w:rPr>
              <w:lang w:val="es-US"/>
            </w:rPr>
            <w:t>:           &lt;1.</w:t>
          </w:r>
          <w:r w:rsidR="00183BFB">
            <w:rPr>
              <w:lang w:val="es-US"/>
            </w:rPr>
            <w:t>0.1</w:t>
          </w:r>
          <w:r w:rsidRPr="00183BFB">
            <w:rPr>
              <w:lang w:val="es-US"/>
            </w:rPr>
            <w:t>&gt;</w:t>
          </w:r>
        </w:p>
      </w:tc>
    </w:tr>
    <w:tr w:rsidR="007E1466" w14:paraId="42D32E66" w14:textId="77777777">
      <w:tc>
        <w:tcPr>
          <w:tcW w:w="6379" w:type="dxa"/>
        </w:tcPr>
        <w:p w14:paraId="1D5D5E51" w14:textId="77777777" w:rsidR="007E1466" w:rsidRPr="00183BFB" w:rsidRDefault="00A2275E" w:rsidP="00F52789">
          <w:pPr>
            <w:rPr>
              <w:lang w:val="es-US"/>
            </w:rPr>
          </w:pPr>
          <w:r>
            <w:rPr>
              <w:lang w:val="es-US"/>
            </w:rPr>
            <w:t>Estadísticas globales</w:t>
          </w:r>
        </w:p>
      </w:tc>
      <w:tc>
        <w:tcPr>
          <w:tcW w:w="3179" w:type="dxa"/>
        </w:tcPr>
        <w:p w14:paraId="21F8048C" w14:textId="77777777" w:rsidR="007E1466" w:rsidRPr="00183BFB" w:rsidRDefault="007E1466">
          <w:pPr>
            <w:rPr>
              <w:lang w:val="es-US"/>
            </w:rPr>
          </w:pPr>
          <w:r w:rsidRPr="00183BFB">
            <w:rPr>
              <w:lang w:val="es-US"/>
            </w:rPr>
            <w:t xml:space="preserve">  </w:t>
          </w:r>
          <w:r w:rsidR="00183BFB">
            <w:rPr>
              <w:lang w:val="es-US"/>
            </w:rPr>
            <w:t>Fecha</w:t>
          </w:r>
          <w:r w:rsidRPr="00183BFB">
            <w:rPr>
              <w:lang w:val="es-US"/>
            </w:rPr>
            <w:t>:  &lt;</w:t>
          </w:r>
          <w:r w:rsidR="00183BFB">
            <w:rPr>
              <w:lang w:val="es-US"/>
            </w:rPr>
            <w:t>6</w:t>
          </w:r>
          <w:r w:rsidRPr="00183BFB">
            <w:rPr>
              <w:lang w:val="es-US"/>
            </w:rPr>
            <w:t>/</w:t>
          </w:r>
          <w:r w:rsidR="00183BFB">
            <w:rPr>
              <w:lang w:val="es-US"/>
            </w:rPr>
            <w:t>5</w:t>
          </w:r>
          <w:r w:rsidRPr="00183BFB">
            <w:rPr>
              <w:lang w:val="es-US"/>
            </w:rPr>
            <w:t>/</w:t>
          </w:r>
          <w:r w:rsidR="00183BFB">
            <w:rPr>
              <w:lang w:val="es-US"/>
            </w:rPr>
            <w:t>2020</w:t>
          </w:r>
          <w:r w:rsidRPr="00183BFB">
            <w:rPr>
              <w:lang w:val="es-US"/>
            </w:rPr>
            <w:t>&gt;</w:t>
          </w:r>
        </w:p>
      </w:tc>
    </w:tr>
    <w:tr w:rsidR="007E1466" w14:paraId="546698CB" w14:textId="77777777">
      <w:tc>
        <w:tcPr>
          <w:tcW w:w="9558" w:type="dxa"/>
          <w:gridSpan w:val="2"/>
        </w:tcPr>
        <w:p w14:paraId="3AA7DA18" w14:textId="1A7578A1" w:rsidR="007E1466" w:rsidRPr="00183BFB" w:rsidRDefault="00FB0F00">
          <w:pPr>
            <w:rPr>
              <w:lang w:val="es-US"/>
            </w:rPr>
          </w:pPr>
          <w:proofErr w:type="spellStart"/>
          <w:r>
            <w:rPr>
              <w:lang w:val="es-US"/>
            </w:rPr>
            <w:t>User</w:t>
          </w:r>
          <w:proofErr w:type="spellEnd"/>
          <w:r>
            <w:rPr>
              <w:lang w:val="es-US"/>
            </w:rPr>
            <w:t xml:space="preserve"> </w:t>
          </w:r>
          <w:proofErr w:type="spellStart"/>
          <w:r>
            <w:rPr>
              <w:lang w:val="es-US"/>
            </w:rPr>
            <w:t>Story</w:t>
          </w:r>
          <w:proofErr w:type="spellEnd"/>
          <w:r>
            <w:rPr>
              <w:lang w:val="es-US"/>
            </w:rPr>
            <w:t xml:space="preserve"> </w:t>
          </w:r>
          <w:r w:rsidR="00D42009">
            <w:rPr>
              <w:lang w:val="es-US"/>
            </w:rPr>
            <w:t>&lt;</w:t>
          </w:r>
          <w:r>
            <w:rPr>
              <w:lang w:val="es-US"/>
            </w:rPr>
            <w:t>7</w:t>
          </w:r>
          <w:r w:rsidR="00D42009">
            <w:rPr>
              <w:lang w:val="es-US"/>
            </w:rPr>
            <w:t>&gt;</w:t>
          </w:r>
        </w:p>
      </w:tc>
    </w:tr>
  </w:tbl>
  <w:p w14:paraId="7F0087EC" w14:textId="77777777" w:rsidR="007E1466" w:rsidRDefault="007E14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5B0BB3"/>
    <w:multiLevelType w:val="multilevel"/>
    <w:tmpl w:val="1E94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C42109"/>
    <w:multiLevelType w:val="multilevel"/>
    <w:tmpl w:val="2D4E589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67559F1"/>
    <w:multiLevelType w:val="multilevel"/>
    <w:tmpl w:val="8D68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E06196C"/>
    <w:multiLevelType w:val="hybridMultilevel"/>
    <w:tmpl w:val="D87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96971F8"/>
    <w:multiLevelType w:val="hybridMultilevel"/>
    <w:tmpl w:val="00CCCBDA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5"/>
  </w:num>
  <w:num w:numId="16">
    <w:abstractNumId w:val="20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19"/>
  </w:num>
  <w:num w:numId="23">
    <w:abstractNumId w:val="17"/>
  </w:num>
  <w:num w:numId="24">
    <w:abstractNumId w:val="4"/>
  </w:num>
  <w:num w:numId="25">
    <w:abstractNumId w:val="6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F4"/>
    <w:rsid w:val="00044D0A"/>
    <w:rsid w:val="00065C3D"/>
    <w:rsid w:val="000A6FB3"/>
    <w:rsid w:val="00183BFB"/>
    <w:rsid w:val="002A7FB4"/>
    <w:rsid w:val="00393170"/>
    <w:rsid w:val="003A7DF4"/>
    <w:rsid w:val="003B017F"/>
    <w:rsid w:val="004F5B7F"/>
    <w:rsid w:val="0055225F"/>
    <w:rsid w:val="00625984"/>
    <w:rsid w:val="006D2093"/>
    <w:rsid w:val="00704C3A"/>
    <w:rsid w:val="007E1466"/>
    <w:rsid w:val="008311AF"/>
    <w:rsid w:val="00852173"/>
    <w:rsid w:val="00865398"/>
    <w:rsid w:val="0093420C"/>
    <w:rsid w:val="009C218B"/>
    <w:rsid w:val="009D0DF3"/>
    <w:rsid w:val="00A100C7"/>
    <w:rsid w:val="00A2275E"/>
    <w:rsid w:val="00B7403E"/>
    <w:rsid w:val="00B81B60"/>
    <w:rsid w:val="00C44367"/>
    <w:rsid w:val="00CD6C98"/>
    <w:rsid w:val="00D136D1"/>
    <w:rsid w:val="00D42009"/>
    <w:rsid w:val="00D86A9B"/>
    <w:rsid w:val="00D87180"/>
    <w:rsid w:val="00E002CD"/>
    <w:rsid w:val="00E02D60"/>
    <w:rsid w:val="00E753FE"/>
    <w:rsid w:val="00F52789"/>
    <w:rsid w:val="00FA6F25"/>
    <w:rsid w:val="00FB0F00"/>
    <w:rsid w:val="00F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F3AA84"/>
  <w14:defaultImageDpi w14:val="32767"/>
  <w15:chartTrackingRefBased/>
  <w15:docId w15:val="{04BAE555-CCD4-4FDA-A017-80BA6F9A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4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\Desktop\UserStory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UserStorySpecification.dot</Template>
  <TotalTime>12</TotalTime>
  <Pages>4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User Story Specification: &lt;User Story Name&gt;</vt:lpstr>
    </vt:vector>
  </TitlesOfParts>
  <Manager/>
  <Company>&lt;Company Name&gt;</Company>
  <LinksUpToDate>false</LinksUpToDate>
  <CharactersWithSpaces>1041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 Specification: &lt;User Story Name&gt;</dc:title>
  <dc:subject>&lt;Project Name&gt;</dc:subject>
  <dc:creator>jeremias verde</dc:creator>
  <cp:keywords/>
  <dc:description/>
  <cp:lastModifiedBy>jeremias verde</cp:lastModifiedBy>
  <cp:revision>9</cp:revision>
  <cp:lastPrinted>1900-01-01T03:00:00Z</cp:lastPrinted>
  <dcterms:created xsi:type="dcterms:W3CDTF">2020-05-06T18:23:00Z</dcterms:created>
  <dcterms:modified xsi:type="dcterms:W3CDTF">2020-05-06T19:37:00Z</dcterms:modified>
  <cp:category/>
</cp:coreProperties>
</file>
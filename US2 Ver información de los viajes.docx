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6" w:rsidRPr="003A7DF4" w:rsidRDefault="003A7DF4">
      <w:pPr>
        <w:pStyle w:val="Ttulo"/>
        <w:jc w:val="right"/>
        <w:rPr>
          <w:lang w:val="es-US"/>
        </w:rPr>
      </w:pPr>
      <w:r w:rsidRPr="003A7DF4">
        <w:rPr>
          <w:lang w:val="es-US"/>
        </w:rPr>
        <w:t>Aplicación de viajes</w:t>
      </w:r>
    </w:p>
    <w:p w:rsidR="007E1466" w:rsidRPr="003A7DF4" w:rsidRDefault="00662C50">
      <w:pPr>
        <w:pStyle w:val="Ttulo"/>
        <w:jc w:val="right"/>
        <w:rPr>
          <w:lang w:val="es-US"/>
        </w:rPr>
      </w:pPr>
      <w:r>
        <w:rPr>
          <w:lang w:val="es-US"/>
        </w:rPr>
        <w:t xml:space="preserve">Cargado de </w:t>
      </w:r>
      <w:r w:rsidR="005668EE">
        <w:rPr>
          <w:lang w:val="es-US"/>
        </w:rPr>
        <w:t>planes</w:t>
      </w:r>
    </w:p>
    <w:p w:rsidR="007E1466" w:rsidRPr="003A7DF4" w:rsidRDefault="007E1466">
      <w:pPr>
        <w:pStyle w:val="Ttulo"/>
        <w:jc w:val="right"/>
        <w:rPr>
          <w:lang w:val="es-US"/>
        </w:rPr>
      </w:pPr>
    </w:p>
    <w:p w:rsidR="007E1466" w:rsidRPr="003A7DF4" w:rsidRDefault="00183BFB">
      <w:pPr>
        <w:pStyle w:val="Ttulo"/>
        <w:jc w:val="right"/>
        <w:rPr>
          <w:sz w:val="28"/>
          <w:lang w:val="es-US"/>
        </w:rPr>
      </w:pPr>
      <w:r w:rsidRPr="003A7DF4">
        <w:rPr>
          <w:sz w:val="28"/>
          <w:lang w:val="es-US"/>
        </w:rPr>
        <w:t>Versión</w:t>
      </w:r>
      <w:r w:rsidR="007E1466" w:rsidRPr="003A7DF4">
        <w:rPr>
          <w:sz w:val="28"/>
          <w:lang w:val="es-US"/>
        </w:rPr>
        <w:t xml:space="preserve"> &lt;1.0</w:t>
      </w:r>
      <w:r w:rsidR="003A7DF4" w:rsidRPr="003A7DF4">
        <w:rPr>
          <w:sz w:val="28"/>
          <w:lang w:val="es-US"/>
        </w:rPr>
        <w:t>.1</w:t>
      </w:r>
      <w:r w:rsidR="007E1466" w:rsidRPr="003A7DF4">
        <w:rPr>
          <w:sz w:val="28"/>
          <w:lang w:val="es-US"/>
        </w:rPr>
        <w:t>&gt;</w:t>
      </w:r>
    </w:p>
    <w:p w:rsidR="007E1466" w:rsidRPr="003A7DF4" w:rsidRDefault="007E1466">
      <w:pPr>
        <w:rPr>
          <w:lang w:val="es-US"/>
        </w:rPr>
      </w:pPr>
    </w:p>
    <w:p w:rsidR="007E1466" w:rsidRPr="003A7DF4" w:rsidRDefault="007E1466">
      <w:pPr>
        <w:rPr>
          <w:lang w:val="es-US"/>
        </w:rPr>
      </w:pPr>
    </w:p>
    <w:p w:rsidR="007E1466" w:rsidRPr="003A7DF4" w:rsidRDefault="007E1466">
      <w:pPr>
        <w:pStyle w:val="Textoindependiente"/>
        <w:rPr>
          <w:lang w:val="es-US"/>
        </w:rPr>
      </w:pPr>
    </w:p>
    <w:p w:rsidR="007E1466" w:rsidRPr="003A7DF4" w:rsidRDefault="007E1466">
      <w:pPr>
        <w:pStyle w:val="Textoindependiente"/>
        <w:rPr>
          <w:lang w:val="es-US"/>
        </w:rPr>
      </w:pPr>
    </w:p>
    <w:p w:rsidR="007E1466" w:rsidRPr="003A7DF4" w:rsidRDefault="007E1466">
      <w:pPr>
        <w:rPr>
          <w:lang w:val="es-US"/>
        </w:rPr>
        <w:sectPr w:rsidR="007E1466" w:rsidRPr="003A7DF4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Pr="003A7DF4" w:rsidRDefault="003A7DF4">
      <w:pPr>
        <w:pStyle w:val="Ttulo"/>
        <w:rPr>
          <w:lang w:val="es-US"/>
        </w:rPr>
      </w:pPr>
      <w:r>
        <w:rPr>
          <w:lang w:val="es-US"/>
        </w:rPr>
        <w:lastRenderedPageBreak/>
        <w:t>Revisión de la historia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RPr="003A7DF4">
        <w:tc>
          <w:tcPr>
            <w:tcW w:w="2304" w:type="dxa"/>
          </w:tcPr>
          <w:p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>
              <w:rPr>
                <w:b/>
                <w:lang w:val="es-US"/>
              </w:rPr>
              <w:t xml:space="preserve">Fecha </w:t>
            </w:r>
          </w:p>
        </w:tc>
        <w:tc>
          <w:tcPr>
            <w:tcW w:w="1152" w:type="dxa"/>
          </w:tcPr>
          <w:p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Versión</w:t>
            </w:r>
          </w:p>
        </w:tc>
        <w:tc>
          <w:tcPr>
            <w:tcW w:w="3744" w:type="dxa"/>
          </w:tcPr>
          <w:p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Desc</w:t>
            </w:r>
            <w:r>
              <w:rPr>
                <w:b/>
                <w:lang w:val="es-US"/>
              </w:rPr>
              <w:t>ripción</w:t>
            </w:r>
          </w:p>
        </w:tc>
        <w:tc>
          <w:tcPr>
            <w:tcW w:w="2304" w:type="dxa"/>
          </w:tcPr>
          <w:p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Autor</w:t>
            </w:r>
          </w:p>
        </w:tc>
      </w:tr>
      <w:tr w:rsidR="007E1466" w:rsidRPr="003A7DF4">
        <w:tc>
          <w:tcPr>
            <w:tcW w:w="2304" w:type="dxa"/>
          </w:tcPr>
          <w:p w:rsidR="007E1466" w:rsidRPr="003A7DF4" w:rsidRDefault="003A7DF4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6</w:t>
            </w:r>
            <w:r w:rsidR="007E1466" w:rsidRPr="003A7DF4">
              <w:rPr>
                <w:lang w:val="es-US"/>
              </w:rPr>
              <w:t>/</w:t>
            </w:r>
            <w:r w:rsidRPr="003A7DF4">
              <w:rPr>
                <w:lang w:val="es-US"/>
              </w:rPr>
              <w:t>5</w:t>
            </w:r>
            <w:r w:rsidR="007E1466" w:rsidRPr="003A7DF4">
              <w:rPr>
                <w:lang w:val="es-US"/>
              </w:rPr>
              <w:t>/</w:t>
            </w:r>
            <w:r w:rsidRPr="003A7DF4">
              <w:rPr>
                <w:lang w:val="es-US"/>
              </w:rPr>
              <w:t>2020</w:t>
            </w:r>
          </w:p>
        </w:tc>
        <w:tc>
          <w:tcPr>
            <w:tcW w:w="1152" w:type="dxa"/>
          </w:tcPr>
          <w:p w:rsidR="007E1466" w:rsidRPr="003A7DF4" w:rsidRDefault="003A7DF4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1.0.1</w:t>
            </w:r>
          </w:p>
        </w:tc>
        <w:tc>
          <w:tcPr>
            <w:tcW w:w="3744" w:type="dxa"/>
          </w:tcPr>
          <w:p w:rsidR="007E1466" w:rsidRPr="003A7DF4" w:rsidRDefault="00B7403E" w:rsidP="005668EE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Aquí</w:t>
            </w:r>
            <w:r w:rsidR="00865BA9">
              <w:rPr>
                <w:lang w:val="es-US"/>
              </w:rPr>
              <w:t xml:space="preserve"> se mostrará la </w:t>
            </w:r>
            <w:proofErr w:type="spellStart"/>
            <w:r w:rsidR="00662C50">
              <w:rPr>
                <w:lang w:val="es-US"/>
              </w:rPr>
              <w:t>us</w:t>
            </w:r>
            <w:r w:rsidR="005668EE">
              <w:rPr>
                <w:lang w:val="es-US"/>
              </w:rPr>
              <w:t>er</w:t>
            </w:r>
            <w:proofErr w:type="spellEnd"/>
            <w:r w:rsidR="005668EE">
              <w:rPr>
                <w:lang w:val="es-US"/>
              </w:rPr>
              <w:t xml:space="preserve"> </w:t>
            </w:r>
            <w:proofErr w:type="spellStart"/>
            <w:r w:rsidR="005668EE">
              <w:rPr>
                <w:lang w:val="es-US"/>
              </w:rPr>
              <w:t>story</w:t>
            </w:r>
            <w:proofErr w:type="spellEnd"/>
            <w:r w:rsidR="005668EE">
              <w:rPr>
                <w:lang w:val="es-US"/>
              </w:rPr>
              <w:t xml:space="preserve"> sobre la</w:t>
            </w:r>
            <w:r w:rsidR="00662C50">
              <w:rPr>
                <w:lang w:val="es-US"/>
              </w:rPr>
              <w:t xml:space="preserve"> </w:t>
            </w:r>
            <w:r w:rsidR="005668EE">
              <w:rPr>
                <w:lang w:val="es-US"/>
              </w:rPr>
              <w:t>carga</w:t>
            </w:r>
            <w:r w:rsidR="00662C50">
              <w:rPr>
                <w:lang w:val="es-US"/>
              </w:rPr>
              <w:t xml:space="preserve"> de </w:t>
            </w:r>
            <w:r w:rsidR="005668EE">
              <w:rPr>
                <w:lang w:val="es-US"/>
              </w:rPr>
              <w:t xml:space="preserve">planes </w:t>
            </w:r>
            <w:r w:rsidR="00B00A8A">
              <w:rPr>
                <w:lang w:val="es-US"/>
              </w:rPr>
              <w:t>dentro de un viaje</w:t>
            </w:r>
          </w:p>
        </w:tc>
        <w:tc>
          <w:tcPr>
            <w:tcW w:w="2304" w:type="dxa"/>
          </w:tcPr>
          <w:p w:rsidR="007E1466" w:rsidRPr="003A7DF4" w:rsidRDefault="001E4E0D">
            <w:pPr>
              <w:pStyle w:val="Tabletext"/>
              <w:rPr>
                <w:lang w:val="es-US"/>
              </w:rPr>
            </w:pPr>
            <w:proofErr w:type="spellStart"/>
            <w:r>
              <w:rPr>
                <w:lang w:val="es-US"/>
              </w:rPr>
              <w:t>Malbos</w:t>
            </w:r>
            <w:proofErr w:type="spellEnd"/>
            <w:r>
              <w:rPr>
                <w:lang w:val="es-US"/>
              </w:rPr>
              <w:t xml:space="preserve"> Tobías</w:t>
            </w:r>
          </w:p>
        </w:tc>
      </w:tr>
      <w:tr w:rsidR="007E1466" w:rsidRPr="003A7DF4">
        <w:tc>
          <w:tcPr>
            <w:tcW w:w="2304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>
        <w:tc>
          <w:tcPr>
            <w:tcW w:w="2304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>
        <w:tc>
          <w:tcPr>
            <w:tcW w:w="2304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</w:tbl>
    <w:p w:rsidR="007E1466" w:rsidRPr="003A7DF4" w:rsidRDefault="007E1466">
      <w:pPr>
        <w:rPr>
          <w:lang w:val="es-US"/>
        </w:rPr>
      </w:pPr>
    </w:p>
    <w:p w:rsidR="007E1466" w:rsidRPr="003A7DF4" w:rsidRDefault="007E1466">
      <w:pPr>
        <w:pStyle w:val="Ttulo"/>
        <w:rPr>
          <w:lang w:val="es-US"/>
        </w:rPr>
      </w:pPr>
      <w:r w:rsidRPr="003A7DF4">
        <w:rPr>
          <w:lang w:val="es-US"/>
        </w:rPr>
        <w:br w:type="page"/>
      </w:r>
      <w:r w:rsidRPr="003A7DF4">
        <w:rPr>
          <w:lang w:val="es-US"/>
        </w:rPr>
        <w:lastRenderedPageBreak/>
        <w:t>Tabl</w:t>
      </w:r>
      <w:r w:rsidR="003A7DF4">
        <w:rPr>
          <w:lang w:val="es-US"/>
        </w:rPr>
        <w:t>a de contenidos</w:t>
      </w:r>
    </w:p>
    <w:p w:rsidR="0055225F" w:rsidRPr="003A7DF4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lang w:val="es-US"/>
        </w:rPr>
        <w:fldChar w:fldCharType="begin"/>
      </w:r>
      <w:r w:rsidRPr="003A7DF4">
        <w:rPr>
          <w:lang w:val="es-US"/>
        </w:rPr>
        <w:instrText xml:space="preserve"> </w:instrText>
      </w:r>
      <w:r w:rsidR="00FA6F25" w:rsidRPr="003A7DF4">
        <w:rPr>
          <w:lang w:val="es-US"/>
        </w:rPr>
        <w:instrText>TOC</w:instrText>
      </w:r>
      <w:r w:rsidRPr="003A7DF4">
        <w:rPr>
          <w:lang w:val="es-US"/>
        </w:rPr>
        <w:instrText xml:space="preserve"> \o "1-3" </w:instrText>
      </w:r>
      <w:r w:rsidRPr="003A7DF4">
        <w:rPr>
          <w:lang w:val="es-US"/>
        </w:rPr>
        <w:fldChar w:fldCharType="separate"/>
      </w:r>
      <w:r w:rsidR="0055225F" w:rsidRPr="003A7DF4">
        <w:rPr>
          <w:noProof/>
          <w:lang w:val="es-US"/>
        </w:rPr>
        <w:t>1.</w:t>
      </w:r>
      <w:r w:rsidR="0055225F"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55225F" w:rsidRPr="003A7DF4">
        <w:rPr>
          <w:noProof/>
          <w:lang w:val="es-US"/>
        </w:rPr>
        <w:t>Descr</w:t>
      </w:r>
      <w:r w:rsidR="003A7DF4">
        <w:rPr>
          <w:noProof/>
          <w:lang w:val="es-US"/>
        </w:rPr>
        <w:t>ipcion</w:t>
      </w:r>
      <w:r w:rsidR="0055225F" w:rsidRPr="003A7DF4">
        <w:rPr>
          <w:noProof/>
          <w:lang w:val="es-US"/>
        </w:rPr>
        <w:tab/>
      </w:r>
      <w:r w:rsidR="000643C6">
        <w:rPr>
          <w:noProof/>
          <w:lang w:val="es-US"/>
        </w:rPr>
        <w:t>4</w:t>
      </w:r>
    </w:p>
    <w:p w:rsidR="0055225F" w:rsidRPr="003A7DF4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noProof/>
          <w:lang w:val="es-US"/>
        </w:rPr>
        <w:t>2.</w:t>
      </w:r>
      <w:r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3A7DF4">
        <w:rPr>
          <w:noProof/>
          <w:lang w:val="es-US"/>
        </w:rPr>
        <w:t>Criterios de aceptacion</w:t>
      </w:r>
      <w:r w:rsidRPr="003A7DF4">
        <w:rPr>
          <w:noProof/>
          <w:lang w:val="es-US"/>
        </w:rPr>
        <w:tab/>
      </w:r>
      <w:r w:rsidR="000643C6">
        <w:rPr>
          <w:noProof/>
          <w:lang w:val="es-US"/>
        </w:rPr>
        <w:t>4</w:t>
      </w:r>
    </w:p>
    <w:p w:rsidR="003A7DF4" w:rsidRPr="003A7DF4" w:rsidRDefault="007E1466" w:rsidP="003A7DF4">
      <w:pPr>
        <w:pStyle w:val="Ttulo"/>
        <w:rPr>
          <w:lang w:val="es-US"/>
        </w:rPr>
      </w:pPr>
      <w:r w:rsidRPr="003A7DF4">
        <w:rPr>
          <w:rFonts w:ascii="Times New Roman" w:hAnsi="Times New Roman"/>
          <w:sz w:val="20"/>
          <w:lang w:val="es-US"/>
        </w:rPr>
        <w:fldChar w:fldCharType="end"/>
      </w:r>
      <w:r w:rsidRPr="003A7DF4">
        <w:rPr>
          <w:lang w:val="es-US"/>
        </w:rPr>
        <w:br w:type="page"/>
      </w:r>
      <w:bookmarkStart w:id="0" w:name="_Toc423410237"/>
      <w:bookmarkStart w:id="1" w:name="_Toc425054503"/>
      <w:r w:rsidR="00662C50" w:rsidRPr="00662C50">
        <w:rPr>
          <w:lang w:val="es-US"/>
        </w:rPr>
        <w:lastRenderedPageBreak/>
        <w:t xml:space="preserve">Cargado de </w:t>
      </w:r>
      <w:r w:rsidR="00B00A8A">
        <w:rPr>
          <w:lang w:val="es-US"/>
        </w:rPr>
        <w:t>planes</w:t>
      </w:r>
    </w:p>
    <w:p w:rsidR="007E1466" w:rsidRPr="003A7DF4" w:rsidRDefault="007E1466">
      <w:pPr>
        <w:pStyle w:val="Ttulo"/>
        <w:rPr>
          <w:lang w:val="es-US"/>
        </w:rPr>
      </w:pPr>
      <w:r w:rsidRPr="003A7DF4">
        <w:rPr>
          <w:lang w:val="es-US"/>
        </w:rPr>
        <w:t xml:space="preserve"> </w:t>
      </w:r>
      <w:bookmarkEnd w:id="0"/>
      <w:bookmarkEnd w:id="1"/>
    </w:p>
    <w:p w:rsidR="007E1466" w:rsidRPr="003A7DF4" w:rsidRDefault="007E1466" w:rsidP="00D86A9B">
      <w:pPr>
        <w:pStyle w:val="InfoBlue"/>
        <w:ind w:left="0"/>
        <w:rPr>
          <w:lang w:val="es-US"/>
        </w:rPr>
      </w:pPr>
    </w:p>
    <w:p w:rsidR="007E1466" w:rsidRPr="003A7DF4" w:rsidRDefault="003A7DF4">
      <w:pPr>
        <w:pStyle w:val="Ttulo1"/>
        <w:rPr>
          <w:lang w:val="es-US"/>
        </w:rPr>
      </w:pPr>
      <w:bookmarkStart w:id="2" w:name="_Toc423410239"/>
      <w:bookmarkStart w:id="3" w:name="_Toc425054505"/>
      <w:r w:rsidRPr="003A7DF4">
        <w:rPr>
          <w:lang w:val="es-US"/>
        </w:rPr>
        <w:t>Descripción</w:t>
      </w:r>
      <w:bookmarkStart w:id="4" w:name="_GoBack"/>
      <w:bookmarkEnd w:id="4"/>
    </w:p>
    <w:bookmarkEnd w:id="2"/>
    <w:bookmarkEnd w:id="3"/>
    <w:p w:rsidR="00B00A8A" w:rsidRPr="00B00A8A" w:rsidRDefault="00B00A8A" w:rsidP="00B00A8A">
      <w:pPr>
        <w:pStyle w:val="Ttulo1"/>
        <w:numPr>
          <w:ilvl w:val="0"/>
          <w:numId w:val="0"/>
        </w:numPr>
        <w:spacing w:before="0"/>
        <w:ind w:left="720"/>
        <w:rPr>
          <w:lang w:val="es-US"/>
        </w:rPr>
      </w:pPr>
      <w:r w:rsidRPr="00B00A8A">
        <w:rPr>
          <w:rFonts w:cs="Arial"/>
          <w:b w:val="0"/>
          <w:color w:val="000000"/>
          <w:sz w:val="22"/>
          <w:szCs w:val="22"/>
          <w:shd w:val="clear" w:color="auto" w:fill="FFFFFF"/>
          <w:lang w:val="es-AR"/>
        </w:rPr>
        <w:t>Como usuario, quiero poder cargar planes a un viaje para tener agrupada la actividad con dicho viaje</w:t>
      </w:r>
      <w:r>
        <w:rPr>
          <w:rFonts w:cs="Arial"/>
          <w:b w:val="0"/>
          <w:color w:val="000000"/>
          <w:sz w:val="22"/>
          <w:szCs w:val="22"/>
          <w:shd w:val="clear" w:color="auto" w:fill="FFFFFF"/>
          <w:lang w:val="es-AR"/>
        </w:rPr>
        <w:t>.</w:t>
      </w:r>
    </w:p>
    <w:p w:rsidR="003A7DF4" w:rsidRPr="003A7DF4" w:rsidRDefault="003A7DF4" w:rsidP="00B00A8A">
      <w:pPr>
        <w:pStyle w:val="Ttulo1"/>
        <w:spacing w:before="0"/>
        <w:rPr>
          <w:lang w:val="es-US"/>
        </w:rPr>
      </w:pPr>
      <w:r w:rsidRPr="003A7DF4">
        <w:rPr>
          <w:rFonts w:cs="Arial"/>
          <w:bCs/>
          <w:color w:val="000000"/>
          <w:sz w:val="22"/>
          <w:szCs w:val="22"/>
          <w:u w:val="single"/>
          <w:lang w:val="es-US"/>
        </w:rPr>
        <w:t>Criterio de aceptación:</w:t>
      </w:r>
    </w:p>
    <w:p w:rsidR="00B00A8A" w:rsidRPr="00B00A8A" w:rsidRDefault="00B00A8A" w:rsidP="00B00A8A">
      <w:pPr>
        <w:pStyle w:val="Prrafodelista"/>
        <w:numPr>
          <w:ilvl w:val="0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El usuario debe poder seleccionar a que viaje quiere agregar un nuevo plan.</w:t>
      </w:r>
    </w:p>
    <w:p w:rsidR="00B00A8A" w:rsidRPr="00B00A8A" w:rsidRDefault="00B00A8A" w:rsidP="00B00A8A">
      <w:pPr>
        <w:pStyle w:val="Prrafodelista"/>
        <w:numPr>
          <w:ilvl w:val="0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El sistema debe verificar que la información a cargar será almacenada en el destino correcto.</w:t>
      </w:r>
    </w:p>
    <w:p w:rsidR="00B00A8A" w:rsidRPr="00B00A8A" w:rsidRDefault="00B00A8A" w:rsidP="00B00A8A">
      <w:pPr>
        <w:pStyle w:val="Prrafodelista"/>
        <w:numPr>
          <w:ilvl w:val="0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En caso de cargar una reserva de hotel:</w:t>
      </w:r>
    </w:p>
    <w:p w:rsidR="00B00A8A" w:rsidRPr="00B00A8A" w:rsidRDefault="00B00A8A" w:rsidP="00B00A8A">
      <w:pPr>
        <w:pStyle w:val="Prrafodelista"/>
        <w:numPr>
          <w:ilvl w:val="1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El sistema debe permitir cargar de dos maneras:</w:t>
      </w:r>
    </w:p>
    <w:p w:rsidR="00B00A8A" w:rsidRPr="00B00A8A" w:rsidRDefault="00B00A8A" w:rsidP="00B00A8A">
      <w:pPr>
        <w:pStyle w:val="Prrafodelista"/>
        <w:numPr>
          <w:ilvl w:val="2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En caso de carga automática:</w:t>
      </w:r>
    </w:p>
    <w:p w:rsidR="00B00A8A" w:rsidRPr="00B00A8A" w:rsidRDefault="00B00A8A" w:rsidP="00B00A8A">
      <w:pPr>
        <w:pStyle w:val="Prrafodelista"/>
        <w:numPr>
          <w:ilvl w:val="3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El sistema debe verificar que la casilla de mail corresponde a la de la aplicación.</w:t>
      </w:r>
    </w:p>
    <w:p w:rsidR="00B00A8A" w:rsidRPr="00B00A8A" w:rsidRDefault="00B00A8A" w:rsidP="00B00A8A">
      <w:pPr>
        <w:pStyle w:val="Prrafodelista"/>
        <w:numPr>
          <w:ilvl w:val="3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El sistema debe extraer del mail la siguiente información:</w:t>
      </w:r>
    </w:p>
    <w:p w:rsidR="00B00A8A" w:rsidRPr="00B00A8A" w:rsidRDefault="00B00A8A" w:rsidP="00B00A8A">
      <w:pPr>
        <w:pStyle w:val="Prrafodelista"/>
        <w:numPr>
          <w:ilvl w:val="4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Nombre del hotel</w:t>
      </w:r>
      <w:r>
        <w:rPr>
          <w:color w:val="000000"/>
          <w:shd w:val="clear" w:color="auto" w:fill="FFFFFF"/>
        </w:rPr>
        <w:t>.</w:t>
      </w:r>
    </w:p>
    <w:p w:rsidR="00B00A8A" w:rsidRPr="00B00A8A" w:rsidRDefault="00B00A8A" w:rsidP="00B00A8A">
      <w:pPr>
        <w:pStyle w:val="Prrafodelista"/>
        <w:numPr>
          <w:ilvl w:val="4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Lugar</w:t>
      </w:r>
      <w:r>
        <w:rPr>
          <w:color w:val="000000"/>
          <w:shd w:val="clear" w:color="auto" w:fill="FFFFFF"/>
        </w:rPr>
        <w:t>.</w:t>
      </w:r>
    </w:p>
    <w:p w:rsidR="00B00A8A" w:rsidRPr="00B00A8A" w:rsidRDefault="00B00A8A" w:rsidP="00B00A8A">
      <w:pPr>
        <w:pStyle w:val="Prrafodelista"/>
        <w:numPr>
          <w:ilvl w:val="4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Fecha de ingreso</w:t>
      </w:r>
      <w:r>
        <w:rPr>
          <w:color w:val="000000"/>
          <w:shd w:val="clear" w:color="auto" w:fill="FFFFFF"/>
        </w:rPr>
        <w:t>.</w:t>
      </w:r>
    </w:p>
    <w:p w:rsidR="00B00A8A" w:rsidRPr="00B00A8A" w:rsidRDefault="00B00A8A" w:rsidP="00B00A8A">
      <w:pPr>
        <w:pStyle w:val="Prrafodelista"/>
        <w:numPr>
          <w:ilvl w:val="4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Fecha de salida</w:t>
      </w:r>
      <w:r>
        <w:rPr>
          <w:color w:val="000000"/>
          <w:shd w:val="clear" w:color="auto" w:fill="FFFFFF"/>
        </w:rPr>
        <w:t>.</w:t>
      </w:r>
    </w:p>
    <w:p w:rsidR="00B00A8A" w:rsidRPr="00B00A8A" w:rsidRDefault="00B00A8A" w:rsidP="00B00A8A">
      <w:pPr>
        <w:pStyle w:val="Prrafodelista"/>
        <w:numPr>
          <w:ilvl w:val="4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Número de reserva</w:t>
      </w:r>
      <w:r>
        <w:rPr>
          <w:color w:val="000000"/>
          <w:shd w:val="clear" w:color="auto" w:fill="FFFFFF"/>
        </w:rPr>
        <w:t>.</w:t>
      </w:r>
    </w:p>
    <w:p w:rsidR="00B00A8A" w:rsidRPr="00B00A8A" w:rsidRDefault="00B00A8A" w:rsidP="00B00A8A">
      <w:pPr>
        <w:pStyle w:val="Prrafodelista"/>
        <w:numPr>
          <w:ilvl w:val="4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Cantidad de habitaciones</w:t>
      </w:r>
      <w:r>
        <w:rPr>
          <w:color w:val="000000"/>
          <w:shd w:val="clear" w:color="auto" w:fill="FFFFFF"/>
        </w:rPr>
        <w:t>.</w:t>
      </w:r>
    </w:p>
    <w:p w:rsidR="00B00A8A" w:rsidRPr="00B00A8A" w:rsidRDefault="00B00A8A" w:rsidP="00B00A8A">
      <w:pPr>
        <w:pStyle w:val="Prrafodelista"/>
        <w:numPr>
          <w:ilvl w:val="4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Extras que se puedan haber incluido en la reserva como plan de comidas.</w:t>
      </w:r>
    </w:p>
    <w:p w:rsidR="00B00A8A" w:rsidRPr="00B00A8A" w:rsidRDefault="00B00A8A" w:rsidP="00B00A8A">
      <w:pPr>
        <w:pStyle w:val="Prrafodelista"/>
        <w:numPr>
          <w:ilvl w:val="3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El sistema deberá ubicar automáticamente la reserva con el viaje correspondiente según la fecha del plan.</w:t>
      </w:r>
    </w:p>
    <w:p w:rsidR="00B00A8A" w:rsidRPr="00B00A8A" w:rsidRDefault="00B00A8A" w:rsidP="00B00A8A">
      <w:pPr>
        <w:pStyle w:val="Prrafodelista"/>
        <w:numPr>
          <w:ilvl w:val="3"/>
          <w:numId w:val="46"/>
        </w:numPr>
        <w:spacing w:after="240" w:line="240" w:lineRule="auto"/>
        <w:jc w:val="both"/>
        <w:textAlignment w:val="baseline"/>
        <w:rPr>
          <w:sz w:val="24"/>
          <w:szCs w:val="24"/>
        </w:rPr>
      </w:pPr>
      <w:r w:rsidRPr="00B00A8A">
        <w:rPr>
          <w:color w:val="000000"/>
          <w:shd w:val="clear" w:color="auto" w:fill="FFFFFF"/>
        </w:rPr>
        <w:t>El sistema debe almacenar la información extraída en un nuevo plan.</w:t>
      </w:r>
    </w:p>
    <w:p w:rsidR="00B00A8A" w:rsidRPr="00B00A8A" w:rsidRDefault="00B00A8A" w:rsidP="00B00A8A">
      <w:pPr>
        <w:pStyle w:val="Prrafodelista"/>
        <w:numPr>
          <w:ilvl w:val="1"/>
          <w:numId w:val="46"/>
        </w:numPr>
        <w:spacing w:before="240"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En caso de carga manual:</w:t>
      </w:r>
    </w:p>
    <w:p w:rsidR="00B00A8A" w:rsidRPr="00B00A8A" w:rsidRDefault="00B00A8A" w:rsidP="00B00A8A">
      <w:pPr>
        <w:pStyle w:val="Prrafodelista"/>
        <w:numPr>
          <w:ilvl w:val="2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El usuario debe poder cargar la información del hotel en un formulario</w:t>
      </w:r>
      <w:r>
        <w:rPr>
          <w:color w:val="000000"/>
          <w:shd w:val="clear" w:color="auto" w:fill="FFFFFF"/>
        </w:rPr>
        <w:t>.</w:t>
      </w:r>
    </w:p>
    <w:p w:rsidR="00B00A8A" w:rsidRPr="00B00A8A" w:rsidRDefault="00B00A8A" w:rsidP="00B00A8A">
      <w:pPr>
        <w:pStyle w:val="Prrafodelista"/>
        <w:numPr>
          <w:ilvl w:val="2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El sistema debe guardar la información extraída en un nuevo plan.</w:t>
      </w:r>
    </w:p>
    <w:p w:rsidR="00B00A8A" w:rsidRPr="00B00A8A" w:rsidRDefault="00B00A8A" w:rsidP="00B00A8A">
      <w:pPr>
        <w:pStyle w:val="Prrafodelista"/>
        <w:numPr>
          <w:ilvl w:val="0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En caso de que el plan a cargar no sea reserva de hotel, solo se podrá cargar manualmente completando un formulario que recibe:</w:t>
      </w:r>
    </w:p>
    <w:p w:rsidR="00B00A8A" w:rsidRPr="00B00A8A" w:rsidRDefault="00B00A8A" w:rsidP="00B00A8A">
      <w:pPr>
        <w:pStyle w:val="Prrafodelista"/>
        <w:numPr>
          <w:ilvl w:val="1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Nombre de actividad</w:t>
      </w:r>
      <w:r>
        <w:rPr>
          <w:color w:val="000000"/>
          <w:shd w:val="clear" w:color="auto" w:fill="FFFFFF"/>
        </w:rPr>
        <w:t>.</w:t>
      </w:r>
    </w:p>
    <w:p w:rsidR="00B00A8A" w:rsidRPr="00B00A8A" w:rsidRDefault="00B00A8A" w:rsidP="00B00A8A">
      <w:pPr>
        <w:pStyle w:val="Prrafodelista"/>
        <w:numPr>
          <w:ilvl w:val="1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Lugar</w:t>
      </w:r>
      <w:r>
        <w:rPr>
          <w:color w:val="000000"/>
          <w:shd w:val="clear" w:color="auto" w:fill="FFFFFF"/>
        </w:rPr>
        <w:t>.</w:t>
      </w:r>
    </w:p>
    <w:p w:rsidR="00B00A8A" w:rsidRPr="00B00A8A" w:rsidRDefault="00B00A8A" w:rsidP="00B00A8A">
      <w:pPr>
        <w:pStyle w:val="Prrafodelista"/>
        <w:numPr>
          <w:ilvl w:val="1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Fecha de realización.</w:t>
      </w:r>
    </w:p>
    <w:p w:rsidR="00B00A8A" w:rsidRPr="00B00A8A" w:rsidRDefault="00B00A8A" w:rsidP="00B00A8A">
      <w:pPr>
        <w:pStyle w:val="Prrafodelista"/>
        <w:numPr>
          <w:ilvl w:val="1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Duración.</w:t>
      </w:r>
    </w:p>
    <w:p w:rsidR="00B00A8A" w:rsidRPr="00B00A8A" w:rsidRDefault="00B00A8A" w:rsidP="00B00A8A">
      <w:pPr>
        <w:pStyle w:val="Prrafodelista"/>
        <w:numPr>
          <w:ilvl w:val="1"/>
          <w:numId w:val="46"/>
        </w:numPr>
        <w:spacing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Descripción (opcional).</w:t>
      </w:r>
    </w:p>
    <w:p w:rsidR="00B00A8A" w:rsidRPr="00B00A8A" w:rsidRDefault="00B00A8A" w:rsidP="00B00A8A">
      <w:pPr>
        <w:pStyle w:val="Prrafodelista"/>
        <w:numPr>
          <w:ilvl w:val="0"/>
          <w:numId w:val="46"/>
        </w:numPr>
        <w:spacing w:after="240" w:line="240" w:lineRule="auto"/>
        <w:jc w:val="both"/>
        <w:textAlignment w:val="baseline"/>
        <w:rPr>
          <w:color w:val="000000"/>
        </w:rPr>
      </w:pPr>
      <w:r w:rsidRPr="00B00A8A">
        <w:rPr>
          <w:color w:val="000000"/>
          <w:shd w:val="clear" w:color="auto" w:fill="FFFFFF"/>
        </w:rPr>
        <w:t>Una vez creado el plan el sistema debe verificar que se haya agregado a las actividades del viaje particular correspondiente.</w:t>
      </w:r>
    </w:p>
    <w:p w:rsidR="00B00A8A" w:rsidRPr="00B00A8A" w:rsidRDefault="00B00A8A" w:rsidP="00B00A8A">
      <w:pPr>
        <w:pStyle w:val="Prrafodelista"/>
        <w:numPr>
          <w:ilvl w:val="0"/>
          <w:numId w:val="46"/>
        </w:numPr>
        <w:spacing w:after="240" w:line="240" w:lineRule="auto"/>
        <w:jc w:val="both"/>
        <w:textAlignment w:val="baseline"/>
      </w:pPr>
      <w:r>
        <w:t>T</w:t>
      </w:r>
      <w:r w:rsidRPr="00B00A8A">
        <w:t>ener todas las opciones correspondientes a los planes de viaje</w:t>
      </w:r>
      <w:r>
        <w:t>.</w:t>
      </w:r>
    </w:p>
    <w:p w:rsidR="007E1466" w:rsidRPr="00277564" w:rsidRDefault="007E1466">
      <w:pPr>
        <w:pStyle w:val="InfoBlue"/>
        <w:rPr>
          <w:lang w:val="es-AR"/>
        </w:rPr>
      </w:pPr>
    </w:p>
    <w:sectPr w:rsidR="007E1466" w:rsidRPr="0027756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848" w:rsidRDefault="00304848">
      <w:pPr>
        <w:spacing w:line="240" w:lineRule="auto"/>
      </w:pPr>
      <w:r>
        <w:separator/>
      </w:r>
    </w:p>
  </w:endnote>
  <w:endnote w:type="continuationSeparator" w:id="0">
    <w:p w:rsidR="00304848" w:rsidRDefault="00304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:rsidRPr="00183B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Pr="00183BFB" w:rsidRDefault="007E1466">
          <w:pPr>
            <w:ind w:right="360"/>
            <w:rPr>
              <w:sz w:val="24"/>
              <w:lang w:val="es-US"/>
            </w:rPr>
          </w:pPr>
          <w:r w:rsidRPr="00183BFB">
            <w:rPr>
              <w:lang w:val="es-US"/>
            </w:rPr>
            <w:t>Con</w:t>
          </w:r>
          <w:r w:rsidR="00183BFB" w:rsidRPr="00183BFB">
            <w:rPr>
              <w:lang w:val="es-US"/>
            </w:rPr>
            <w:t>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Pr="00183BFB" w:rsidRDefault="007E1466">
          <w:pPr>
            <w:jc w:val="center"/>
            <w:rPr>
              <w:lang w:val="es-US"/>
            </w:rPr>
          </w:pPr>
          <w:r w:rsidRPr="00183BFB">
            <w:rPr>
              <w:lang w:val="es-US"/>
            </w:rPr>
            <w:fldChar w:fldCharType="begin"/>
          </w:r>
          <w:r w:rsidR="00FA6F25" w:rsidRPr="00183BFB">
            <w:rPr>
              <w:lang w:val="es-US"/>
            </w:rPr>
            <w:instrText>SYMBOL</w:instrText>
          </w:r>
          <w:r w:rsidRPr="00183BFB">
            <w:rPr>
              <w:lang w:val="es-US"/>
            </w:rPr>
            <w:instrText xml:space="preserve"> 211 \f "Symbol" \s 10</w:instrText>
          </w:r>
          <w:r w:rsidRPr="00183BFB">
            <w:rPr>
              <w:lang w:val="es-US"/>
            </w:rPr>
            <w:fldChar w:fldCharType="separate"/>
          </w:r>
          <w:r w:rsidRPr="00183BFB">
            <w:rPr>
              <w:rFonts w:ascii="Symbol" w:hAnsi="Symbol"/>
              <w:lang w:val="es-US"/>
            </w:rPr>
            <w:t>Ó</w:t>
          </w:r>
          <w:r w:rsidRPr="00183BFB">
            <w:rPr>
              <w:lang w:val="es-US"/>
            </w:rPr>
            <w:fldChar w:fldCharType="end"/>
          </w:r>
          <w:proofErr w:type="spellStart"/>
          <w:r w:rsidR="00183BFB">
            <w:rPr>
              <w:lang w:val="es-US"/>
            </w:rPr>
            <w:t>Travel</w:t>
          </w:r>
          <w:proofErr w:type="spellEnd"/>
          <w:r w:rsidR="00183BFB">
            <w:rPr>
              <w:lang w:val="es-US"/>
            </w:rPr>
            <w:t xml:space="preserve"> S.A</w:t>
          </w:r>
          <w:r w:rsidRPr="00183BFB">
            <w:rPr>
              <w:lang w:val="es-US"/>
            </w:rPr>
            <w:t xml:space="preserve">, </w:t>
          </w:r>
          <w:r w:rsidRPr="00183BFB">
            <w:rPr>
              <w:lang w:val="es-US"/>
            </w:rPr>
            <w:fldChar w:fldCharType="begin"/>
          </w:r>
          <w:r w:rsidRPr="00183BFB">
            <w:rPr>
              <w:lang w:val="es-US"/>
            </w:rPr>
            <w:instrText xml:space="preserve"> </w:instrText>
          </w:r>
          <w:r w:rsidR="00FA6F25" w:rsidRPr="00183BFB">
            <w:rPr>
              <w:lang w:val="es-US"/>
            </w:rPr>
            <w:instrText>DATE</w:instrText>
          </w:r>
          <w:r w:rsidRPr="00183BFB">
            <w:rPr>
              <w:lang w:val="es-US"/>
            </w:rPr>
            <w:instrText xml:space="preserve"> \@ "</w:instrText>
          </w:r>
          <w:r w:rsidR="00FA6F25" w:rsidRPr="00183BFB">
            <w:rPr>
              <w:lang w:val="es-US"/>
            </w:rPr>
            <w:instrText>yyyy</w:instrText>
          </w:r>
          <w:r w:rsidRPr="00183BFB">
            <w:rPr>
              <w:lang w:val="es-US"/>
            </w:rPr>
            <w:instrText xml:space="preserve">" </w:instrText>
          </w:r>
          <w:r w:rsidRPr="00183BFB">
            <w:rPr>
              <w:lang w:val="es-US"/>
            </w:rPr>
            <w:fldChar w:fldCharType="separate"/>
          </w:r>
          <w:r w:rsidR="00662C50">
            <w:rPr>
              <w:noProof/>
              <w:lang w:val="es-US"/>
            </w:rPr>
            <w:t>2020</w:t>
          </w:r>
          <w:r w:rsidRPr="00183BFB">
            <w:rPr>
              <w:lang w:val="es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Pr="00183BFB" w:rsidRDefault="007E1466">
          <w:pPr>
            <w:jc w:val="right"/>
            <w:rPr>
              <w:lang w:val="es-US"/>
            </w:rPr>
          </w:pPr>
          <w:r w:rsidRPr="00183BFB">
            <w:rPr>
              <w:lang w:val="es-US"/>
            </w:rPr>
            <w:t xml:space="preserve">Page </w:t>
          </w:r>
          <w:r w:rsidRPr="00183BFB">
            <w:rPr>
              <w:rStyle w:val="Nmerodepgina"/>
              <w:lang w:val="es-US"/>
            </w:rPr>
            <w:fldChar w:fldCharType="begin"/>
          </w:r>
          <w:r w:rsidR="00FA6F25" w:rsidRPr="00183BFB">
            <w:rPr>
              <w:rStyle w:val="Nmerodepgina"/>
              <w:lang w:val="es-US"/>
            </w:rPr>
            <w:instrText>PAGE</w:instrText>
          </w:r>
          <w:r w:rsidRPr="00183BFB">
            <w:rPr>
              <w:rStyle w:val="Nmerodepgina"/>
              <w:lang w:val="es-US"/>
            </w:rPr>
            <w:instrText xml:space="preserve"> </w:instrText>
          </w:r>
          <w:r w:rsidRPr="00183BFB">
            <w:rPr>
              <w:rStyle w:val="Nmerodepgina"/>
              <w:lang w:val="es-US"/>
            </w:rPr>
            <w:fldChar w:fldCharType="separate"/>
          </w:r>
          <w:r w:rsidR="00B00A8A">
            <w:rPr>
              <w:rStyle w:val="Nmerodepgina"/>
              <w:noProof/>
              <w:lang w:val="es-US"/>
            </w:rPr>
            <w:t>4</w:t>
          </w:r>
          <w:r w:rsidRPr="00183BFB">
            <w:rPr>
              <w:rStyle w:val="Nmerodepgina"/>
              <w:lang w:val="es-US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848" w:rsidRDefault="00304848">
      <w:pPr>
        <w:spacing w:line="240" w:lineRule="auto"/>
      </w:pPr>
      <w:r>
        <w:separator/>
      </w:r>
    </w:p>
  </w:footnote>
  <w:footnote w:type="continuationSeparator" w:id="0">
    <w:p w:rsidR="00304848" w:rsidRDefault="00304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3A7DF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TRAVEL S.A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Pr="00183BFB" w:rsidRDefault="00183BFB">
          <w:pPr>
            <w:rPr>
              <w:lang w:val="es-US"/>
            </w:rPr>
          </w:pPr>
          <w:r w:rsidRPr="00183BFB">
            <w:rPr>
              <w:lang w:val="es-US"/>
            </w:rPr>
            <w:t>Aplicación de viajes</w:t>
          </w:r>
        </w:p>
      </w:tc>
      <w:tc>
        <w:tcPr>
          <w:tcW w:w="3179" w:type="dxa"/>
        </w:tcPr>
        <w:p w:rsidR="007E1466" w:rsidRPr="00183BFB" w:rsidRDefault="007E1466">
          <w:pPr>
            <w:tabs>
              <w:tab w:val="left" w:pos="1135"/>
            </w:tabs>
            <w:spacing w:before="40"/>
            <w:ind w:right="68"/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 w:rsidRPr="00183BFB">
            <w:rPr>
              <w:lang w:val="es-US"/>
            </w:rPr>
            <w:t>Versión</w:t>
          </w:r>
          <w:r w:rsidRPr="00183BFB">
            <w:rPr>
              <w:lang w:val="es-US"/>
            </w:rPr>
            <w:t>:           &lt;1.</w:t>
          </w:r>
          <w:r w:rsidR="00183BFB">
            <w:rPr>
              <w:lang w:val="es-US"/>
            </w:rPr>
            <w:t>0.1</w:t>
          </w:r>
          <w:r w:rsidRPr="00183BFB">
            <w:rPr>
              <w:lang w:val="es-US"/>
            </w:rPr>
            <w:t>&gt;</w:t>
          </w:r>
        </w:p>
      </w:tc>
    </w:tr>
    <w:tr w:rsidR="007E1466">
      <w:tc>
        <w:tcPr>
          <w:tcW w:w="6379" w:type="dxa"/>
        </w:tcPr>
        <w:p w:rsidR="007E1466" w:rsidRPr="00183BFB" w:rsidRDefault="005668EE" w:rsidP="00D94A77">
          <w:pPr>
            <w:rPr>
              <w:lang w:val="es-US"/>
            </w:rPr>
          </w:pPr>
          <w:r>
            <w:rPr>
              <w:lang w:val="es-US"/>
            </w:rPr>
            <w:t>Cargado de planes</w:t>
          </w:r>
        </w:p>
      </w:tc>
      <w:tc>
        <w:tcPr>
          <w:tcW w:w="3179" w:type="dxa"/>
        </w:tcPr>
        <w:p w:rsidR="007E1466" w:rsidRPr="00183BFB" w:rsidRDefault="007E1466">
          <w:pPr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>
            <w:rPr>
              <w:lang w:val="es-US"/>
            </w:rPr>
            <w:t>Fecha</w:t>
          </w:r>
          <w:r w:rsidRPr="00183BFB">
            <w:rPr>
              <w:lang w:val="es-US"/>
            </w:rPr>
            <w:t>:  &lt;</w:t>
          </w:r>
          <w:r w:rsidR="00183BFB">
            <w:rPr>
              <w:lang w:val="es-US"/>
            </w:rPr>
            <w:t>6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5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2020</w:t>
          </w:r>
          <w:r w:rsidRPr="00183BFB">
            <w:rPr>
              <w:lang w:val="es-US"/>
            </w:rPr>
            <w:t>&gt;</w:t>
          </w:r>
        </w:p>
      </w:tc>
    </w:tr>
    <w:tr w:rsidR="007E1466" w:rsidRPr="00865BA9">
      <w:tc>
        <w:tcPr>
          <w:tcW w:w="9558" w:type="dxa"/>
          <w:gridSpan w:val="2"/>
        </w:tcPr>
        <w:p w:rsidR="007E1466" w:rsidRPr="00183BFB" w:rsidRDefault="00662C50" w:rsidP="005668EE">
          <w:pPr>
            <w:rPr>
              <w:lang w:val="es-US"/>
            </w:rPr>
          </w:pPr>
          <w:proofErr w:type="spellStart"/>
          <w:r>
            <w:rPr>
              <w:lang w:val="es-US"/>
            </w:rPr>
            <w:t>User</w:t>
          </w:r>
          <w:proofErr w:type="spellEnd"/>
          <w:r>
            <w:rPr>
              <w:lang w:val="es-US"/>
            </w:rPr>
            <w:t xml:space="preserve"> </w:t>
          </w:r>
          <w:proofErr w:type="spellStart"/>
          <w:r>
            <w:rPr>
              <w:lang w:val="es-US"/>
            </w:rPr>
            <w:t>story</w:t>
          </w:r>
          <w:proofErr w:type="spellEnd"/>
          <w:r>
            <w:rPr>
              <w:lang w:val="es-US"/>
            </w:rPr>
            <w:t xml:space="preserve"> &lt;</w:t>
          </w:r>
          <w:r w:rsidR="005668EE">
            <w:rPr>
              <w:lang w:val="es-US"/>
            </w:rPr>
            <w:t>4</w:t>
          </w:r>
          <w:r w:rsidR="00865BA9">
            <w:rPr>
              <w:lang w:val="es-US"/>
            </w:rPr>
            <w:t>&gt;</w:t>
          </w:r>
        </w:p>
      </w:tc>
    </w:tr>
  </w:tbl>
  <w:p w:rsidR="007E1466" w:rsidRPr="00D94A77" w:rsidRDefault="007E1466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6E7A14"/>
    <w:multiLevelType w:val="multilevel"/>
    <w:tmpl w:val="4E1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6628C2"/>
    <w:multiLevelType w:val="hybridMultilevel"/>
    <w:tmpl w:val="2474F6BA"/>
    <w:lvl w:ilvl="0" w:tplc="CB1470B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A96F1F"/>
    <w:multiLevelType w:val="multilevel"/>
    <w:tmpl w:val="7B5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6205141"/>
    <w:multiLevelType w:val="hybridMultilevel"/>
    <w:tmpl w:val="4B36B150"/>
    <w:lvl w:ilvl="0" w:tplc="3D820D3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174CB4"/>
    <w:multiLevelType w:val="multilevel"/>
    <w:tmpl w:val="B1B4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C36BD2"/>
    <w:multiLevelType w:val="multilevel"/>
    <w:tmpl w:val="4666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EB4376"/>
    <w:multiLevelType w:val="hybridMultilevel"/>
    <w:tmpl w:val="68842934"/>
    <w:lvl w:ilvl="0" w:tplc="BBE60D1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6673EA"/>
    <w:multiLevelType w:val="multilevel"/>
    <w:tmpl w:val="2E1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AC7EE5"/>
    <w:multiLevelType w:val="multilevel"/>
    <w:tmpl w:val="CCD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8F63C66"/>
    <w:multiLevelType w:val="multilevel"/>
    <w:tmpl w:val="C88646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BE01D9"/>
    <w:multiLevelType w:val="multilevel"/>
    <w:tmpl w:val="3A9A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2D2545"/>
    <w:multiLevelType w:val="multilevel"/>
    <w:tmpl w:val="11F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C918C4"/>
    <w:multiLevelType w:val="multilevel"/>
    <w:tmpl w:val="7F9AB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7B151C7"/>
    <w:multiLevelType w:val="multilevel"/>
    <w:tmpl w:val="248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A15CDB"/>
    <w:multiLevelType w:val="hybridMultilevel"/>
    <w:tmpl w:val="345C33DC"/>
    <w:lvl w:ilvl="0" w:tplc="9F6A1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E2BD8"/>
    <w:multiLevelType w:val="multilevel"/>
    <w:tmpl w:val="503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6DF1CBE"/>
    <w:multiLevelType w:val="hybridMultilevel"/>
    <w:tmpl w:val="F3C8E3A0"/>
    <w:lvl w:ilvl="0" w:tplc="DA1ABD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7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6"/>
  </w:num>
  <w:num w:numId="11">
    <w:abstractNumId w:val="17"/>
  </w:num>
  <w:num w:numId="12">
    <w:abstractNumId w:val="13"/>
  </w:num>
  <w:num w:numId="13">
    <w:abstractNumId w:val="34"/>
  </w:num>
  <w:num w:numId="14">
    <w:abstractNumId w:val="12"/>
  </w:num>
  <w:num w:numId="15">
    <w:abstractNumId w:val="7"/>
  </w:num>
  <w:num w:numId="16">
    <w:abstractNumId w:val="33"/>
  </w:num>
  <w:num w:numId="17">
    <w:abstractNumId w:val="22"/>
  </w:num>
  <w:num w:numId="18">
    <w:abstractNumId w:val="8"/>
  </w:num>
  <w:num w:numId="19">
    <w:abstractNumId w:val="20"/>
  </w:num>
  <w:num w:numId="20">
    <w:abstractNumId w:val="11"/>
  </w:num>
  <w:num w:numId="21">
    <w:abstractNumId w:val="30"/>
  </w:num>
  <w:num w:numId="22">
    <w:abstractNumId w:val="31"/>
  </w:num>
  <w:num w:numId="23">
    <w:abstractNumId w:val="21"/>
  </w:num>
  <w:num w:numId="24">
    <w:abstractNumId w:val="27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16"/>
  </w:num>
  <w:num w:numId="28">
    <w:abstractNumId w:val="19"/>
  </w:num>
  <w:num w:numId="29">
    <w:abstractNumId w:val="32"/>
  </w:num>
  <w:num w:numId="30">
    <w:abstractNumId w:val="36"/>
  </w:num>
  <w:num w:numId="31">
    <w:abstractNumId w:val="15"/>
  </w:num>
  <w:num w:numId="32">
    <w:abstractNumId w:val="1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9"/>
  </w:num>
  <w:num w:numId="41">
    <w:abstractNumId w:val="26"/>
  </w:num>
  <w:num w:numId="42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3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F4"/>
    <w:rsid w:val="00044D0A"/>
    <w:rsid w:val="000643C6"/>
    <w:rsid w:val="000A0960"/>
    <w:rsid w:val="00183BFB"/>
    <w:rsid w:val="001E4E0D"/>
    <w:rsid w:val="00277564"/>
    <w:rsid w:val="002A7FB4"/>
    <w:rsid w:val="00304848"/>
    <w:rsid w:val="003A7DF4"/>
    <w:rsid w:val="0055225F"/>
    <w:rsid w:val="005668EE"/>
    <w:rsid w:val="006622B3"/>
    <w:rsid w:val="00662C50"/>
    <w:rsid w:val="006D2093"/>
    <w:rsid w:val="00704C3A"/>
    <w:rsid w:val="007E1466"/>
    <w:rsid w:val="00865BA9"/>
    <w:rsid w:val="009C218B"/>
    <w:rsid w:val="00A100C7"/>
    <w:rsid w:val="00AE5D1F"/>
    <w:rsid w:val="00B00A8A"/>
    <w:rsid w:val="00B7403E"/>
    <w:rsid w:val="00CE7E4E"/>
    <w:rsid w:val="00D136D1"/>
    <w:rsid w:val="00D86A9B"/>
    <w:rsid w:val="00D94A77"/>
    <w:rsid w:val="00E002CD"/>
    <w:rsid w:val="00E753FE"/>
    <w:rsid w:val="00EA5DA9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E4E0D"/>
    <w:pPr>
      <w:widowControl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-AR" w:eastAsia="ja-JP"/>
    </w:rPr>
  </w:style>
  <w:style w:type="character" w:customStyle="1" w:styleId="apple-tab-span">
    <w:name w:val="apple-tab-span"/>
    <w:basedOn w:val="Fuentedeprrafopredeter"/>
    <w:rsid w:val="00662C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E4E0D"/>
    <w:pPr>
      <w:widowControl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-AR" w:eastAsia="ja-JP"/>
    </w:rPr>
  </w:style>
  <w:style w:type="character" w:customStyle="1" w:styleId="apple-tab-span">
    <w:name w:val="apple-tab-span"/>
    <w:basedOn w:val="Fuentedeprrafopredeter"/>
    <w:rsid w:val="0066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\Desktop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</Template>
  <TotalTime>46</TotalTime>
  <Pages>4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1829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jeremias verde</dc:creator>
  <cp:keywords/>
  <dc:description/>
  <cp:lastModifiedBy>Tobman027</cp:lastModifiedBy>
  <cp:revision>10</cp:revision>
  <cp:lastPrinted>2020-05-06T17:52:00Z</cp:lastPrinted>
  <dcterms:created xsi:type="dcterms:W3CDTF">2020-05-06T17:51:00Z</dcterms:created>
  <dcterms:modified xsi:type="dcterms:W3CDTF">2020-05-06T18:48:00Z</dcterms:modified>
  <cp:category/>
</cp:coreProperties>
</file>